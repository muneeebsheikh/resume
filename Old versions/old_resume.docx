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1A54ECD7" w14:textId="77777777" w:rsidTr="00314924">
        <w:trPr>
          <w:trHeight w:hRule="exact" w:val="175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8D6727" w14:textId="628710FA" w:rsidR="00692703" w:rsidRPr="005B2C21" w:rsidRDefault="001C1691" w:rsidP="00913946">
            <w:pPr>
              <w:pStyle w:val="Title"/>
            </w:pPr>
            <w:r w:rsidRPr="005B2C21">
              <w:t>muhammad</w:t>
            </w:r>
            <w:r w:rsidR="00692703" w:rsidRPr="005B2C21">
              <w:t xml:space="preserve"> </w:t>
            </w:r>
            <w:r w:rsidRPr="005B2C21">
              <w:rPr>
                <w:rStyle w:val="IntenseEmphasis"/>
              </w:rPr>
              <w:t>muneeb</w:t>
            </w:r>
          </w:p>
          <w:p w14:paraId="66BB2446" w14:textId="12EBF288" w:rsidR="00692703" w:rsidRPr="00CF1A49" w:rsidRDefault="00FE2D2B" w:rsidP="00FE2D2B">
            <w:pPr>
              <w:pStyle w:val="ContactInfo"/>
              <w:ind w:left="2160"/>
              <w:contextualSpacing w:val="0"/>
              <w:jc w:val="left"/>
            </w:pPr>
            <w:r w:rsidRPr="00410D79">
              <w:rPr>
                <w:b/>
                <w:bCs/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5CE693EC" wp14:editId="3007F0EE">
                  <wp:simplePos x="0" y="0"/>
                  <wp:positionH relativeFrom="column">
                    <wp:posOffset>1121410</wp:posOffset>
                  </wp:positionH>
                  <wp:positionV relativeFrom="paragraph">
                    <wp:posOffset>6350</wp:posOffset>
                  </wp:positionV>
                  <wp:extent cx="143510" cy="143510"/>
                  <wp:effectExtent l="0" t="0" r="889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mail-icon.png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0D79">
              <w:rPr>
                <w:b/>
                <w:bCs/>
                <w:noProof/>
                <w:lang w:val="en-GB" w:eastAsia="en-GB"/>
              </w:rPr>
              <w:drawing>
                <wp:anchor distT="0" distB="0" distL="114300" distR="114300" simplePos="0" relativeHeight="251662336" behindDoc="0" locked="0" layoutInCell="1" allowOverlap="1" wp14:anchorId="64622A02" wp14:editId="3203C4B2">
                  <wp:simplePos x="0" y="0"/>
                  <wp:positionH relativeFrom="column">
                    <wp:posOffset>1123315</wp:posOffset>
                  </wp:positionH>
                  <wp:positionV relativeFrom="paragraph">
                    <wp:posOffset>168910</wp:posOffset>
                  </wp:positionV>
                  <wp:extent cx="143510" cy="143510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nkedin_black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0D79">
              <w:rPr>
                <w:b/>
                <w:bCs/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22AD0F69" wp14:editId="3BB7F92D">
                  <wp:simplePos x="0" y="0"/>
                  <wp:positionH relativeFrom="column">
                    <wp:posOffset>3771900</wp:posOffset>
                  </wp:positionH>
                  <wp:positionV relativeFrom="paragraph">
                    <wp:posOffset>26035</wp:posOffset>
                  </wp:positionV>
                  <wp:extent cx="144000" cy="144000"/>
                  <wp:effectExtent l="0" t="0" r="8890" b="88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bile-Phone-ic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606556" w:rsidRPr="00410D79">
                <w:rPr>
                  <w:rStyle w:val="Hyperlink"/>
                  <w:b/>
                  <w:bCs/>
                  <w:color w:val="1D824C" w:themeColor="accent1"/>
                  <w:u w:val="none"/>
                </w:rPr>
                <w:t>imuneebofficial@gmail.com</w:t>
              </w:r>
            </w:hyperlink>
            <w:r w:rsidR="00692703" w:rsidRPr="00410D79">
              <w:rPr>
                <w:color w:val="1D824C" w:themeColor="accent1"/>
              </w:rPr>
              <w:t xml:space="preserve"> </w:t>
            </w:r>
            <w:r>
              <w:t xml:space="preserve">                               </w:t>
            </w:r>
            <w:sdt>
              <w:sdtPr>
                <w:alias w:val="Divider dot:"/>
                <w:tag w:val="Divider dot:"/>
                <w:id w:val="-1459182552"/>
                <w:placeholder>
                  <w:docPart w:val="03F9CE055DCB4E1BBF26D37B16C86E49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692703" w:rsidRPr="00410D79">
                  <w:rPr>
                    <w:b/>
                    <w:bCs/>
                  </w:rPr>
                  <w:t>·</w:t>
                </w:r>
              </w:sdtContent>
            </w:sdt>
            <w:r w:rsidR="00692703" w:rsidRPr="00CF1A49">
              <w:t xml:space="preserve"> </w:t>
            </w:r>
            <w:hyperlink r:id="rId12" w:history="1">
              <w:r w:rsidR="003E71B4" w:rsidRPr="00410D79">
                <w:rPr>
                  <w:rStyle w:val="Hyperlink"/>
                  <w:b/>
                  <w:bCs/>
                  <w:color w:val="1D824C" w:themeColor="accent1"/>
                  <w:u w:val="none"/>
                </w:rPr>
                <w:t>+92 349 2566520</w:t>
              </w:r>
            </w:hyperlink>
          </w:p>
          <w:p w14:paraId="346B7ADB" w14:textId="0010B5DD" w:rsidR="00692703" w:rsidRPr="00CF1A49" w:rsidRDefault="00F41189" w:rsidP="00FE2D2B">
            <w:pPr>
              <w:pStyle w:val="ContactInfoEmphasis"/>
              <w:ind w:left="2160"/>
              <w:contextualSpacing w:val="0"/>
              <w:jc w:val="left"/>
            </w:pPr>
            <w:hyperlink r:id="rId13" w:history="1">
              <w:r w:rsidR="005A4E68" w:rsidRPr="00F41189">
                <w:rPr>
                  <w:rStyle w:val="Hyperlink"/>
                  <w:noProof/>
                  <w:color w:val="1D824C" w:themeColor="accent1"/>
                  <w:u w:val="none"/>
                </w:rPr>
                <w:drawing>
                  <wp:anchor distT="0" distB="0" distL="114300" distR="114300" simplePos="0" relativeHeight="251664384" behindDoc="0" locked="0" layoutInCell="1" allowOverlap="1" wp14:anchorId="3F041899" wp14:editId="4EADE2D2">
                    <wp:simplePos x="0" y="0"/>
                    <wp:positionH relativeFrom="column">
                      <wp:posOffset>3774440</wp:posOffset>
                    </wp:positionH>
                    <wp:positionV relativeFrom="paragraph">
                      <wp:posOffset>10795</wp:posOffset>
                    </wp:positionV>
                    <wp:extent cx="151765" cy="147955"/>
                    <wp:effectExtent l="0" t="0" r="635" b="4445"/>
                    <wp:wrapNone/>
                    <wp:docPr id="9" name="Picture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Picture 9"/>
                            <pic:cNvPicPr/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028" t="28450" r="27281" b="26980"/>
                            <a:stretch/>
                          </pic:blipFill>
                          <pic:spPr bwMode="auto">
                            <a:xfrm>
                              <a:off x="0" y="0"/>
                              <a:ext cx="151765" cy="147955"/>
                            </a:xfrm>
                            <a:prstGeom prst="flowChartConnector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17572" w:rsidRPr="00F41189">
                <w:rPr>
                  <w:rStyle w:val="Hyperlink"/>
                  <w:color w:val="1D824C" w:themeColor="accent1"/>
                  <w:u w:val="none"/>
                </w:rPr>
                <w:t>linkedin.com/</w:t>
              </w:r>
              <w:r w:rsidR="003E71B4" w:rsidRPr="00F41189">
                <w:rPr>
                  <w:rStyle w:val="Hyperlink"/>
                  <w:color w:val="1D824C" w:themeColor="accent1"/>
                  <w:u w:val="none"/>
                </w:rPr>
                <w:t>in/muneebsheikh686</w:t>
              </w:r>
            </w:hyperlink>
            <w:r w:rsidR="00692703" w:rsidRPr="00CF1A49">
              <w:t xml:space="preserve"> </w:t>
            </w:r>
            <w:r w:rsidR="00FE2D2B">
              <w:t xml:space="preserve">                  </w:t>
            </w:r>
            <w:sdt>
              <w:sdtPr>
                <w:alias w:val="Divider dot:"/>
                <w:tag w:val="Divider dot:"/>
                <w:id w:val="759871761"/>
                <w:placeholder>
                  <w:docPart w:val="9A97D4715712401A8A3B0DC3816708E1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5" w:history="1">
              <w:r w:rsidR="0070766E" w:rsidRPr="003978E5">
                <w:rPr>
                  <w:rStyle w:val="Hyperlink"/>
                  <w:color w:val="1D824C" w:themeColor="accent1"/>
                  <w:u w:val="none"/>
                </w:rPr>
                <w:t>github.com/</w:t>
              </w:r>
              <w:proofErr w:type="spellStart"/>
              <w:r w:rsidR="0070766E" w:rsidRPr="003978E5">
                <w:rPr>
                  <w:rStyle w:val="Hyperlink"/>
                  <w:color w:val="1D824C" w:themeColor="accent1"/>
                  <w:u w:val="none"/>
                </w:rPr>
                <w:t>muneeebsheikh</w:t>
              </w:r>
              <w:proofErr w:type="spellEnd"/>
            </w:hyperlink>
          </w:p>
        </w:tc>
      </w:tr>
    </w:tbl>
    <w:p w14:paraId="239B2419" w14:textId="073CC222" w:rsidR="00F441C1" w:rsidRDefault="007B426F" w:rsidP="00F441C1">
      <w:pPr>
        <w:pStyle w:val="Heading1"/>
      </w:pPr>
      <w:r>
        <w:t>Summary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F441C1" w:rsidRPr="00CF1A49" w14:paraId="59AAA83B" w14:textId="77777777" w:rsidTr="0038582D">
        <w:tc>
          <w:tcPr>
            <w:tcW w:w="9290" w:type="dxa"/>
          </w:tcPr>
          <w:p w14:paraId="14AA05BC" w14:textId="13F79AB5" w:rsidR="00F441C1" w:rsidRPr="005E5F11" w:rsidRDefault="005E5F11" w:rsidP="005E5F11">
            <w:pPr>
              <w:pStyle w:val="Heading2"/>
              <w:contextualSpacing w:val="0"/>
            </w:pPr>
            <w:r>
              <w:t>Senior Fullstack Software Engineer</w:t>
            </w:r>
          </w:p>
        </w:tc>
      </w:tr>
      <w:tr w:rsidR="00F441C1" w:rsidRPr="00CF1A49" w14:paraId="67BA5ECC" w14:textId="77777777" w:rsidTr="0038582D">
        <w:tc>
          <w:tcPr>
            <w:tcW w:w="9290" w:type="dxa"/>
          </w:tcPr>
          <w:p w14:paraId="6810CCAF" w14:textId="77777777" w:rsidR="00F441C1" w:rsidRDefault="00DB3A66" w:rsidP="005E5F11">
            <w:pPr>
              <w:rPr>
                <w:b/>
                <w:bCs/>
              </w:rPr>
            </w:pPr>
            <w:r>
              <w:t xml:space="preserve">With over </w:t>
            </w:r>
            <w:r w:rsidRPr="005E5F11">
              <w:rPr>
                <w:b/>
                <w:bCs/>
              </w:rPr>
              <w:t>5 years</w:t>
            </w:r>
            <w:r>
              <w:t xml:space="preserve"> of experience in </w:t>
            </w:r>
            <w:r w:rsidRPr="005E5F11">
              <w:rPr>
                <w:b/>
                <w:bCs/>
              </w:rPr>
              <w:t>developing high</w:t>
            </w:r>
            <w:r w:rsidR="005E5F11" w:rsidRPr="005E5F11">
              <w:rPr>
                <w:b/>
                <w:bCs/>
              </w:rPr>
              <w:t>ly</w:t>
            </w:r>
            <w:r w:rsidRPr="005E5F11">
              <w:rPr>
                <w:b/>
                <w:bCs/>
              </w:rPr>
              <w:t xml:space="preserve"> scalable</w:t>
            </w:r>
            <w:r>
              <w:t xml:space="preserve">, </w:t>
            </w:r>
            <w:r w:rsidRPr="005E5F11">
              <w:rPr>
                <w:b/>
                <w:bCs/>
              </w:rPr>
              <w:t>responsive</w:t>
            </w:r>
            <w:r>
              <w:t xml:space="preserve"> and </w:t>
            </w:r>
            <w:r w:rsidRPr="005E5F11">
              <w:rPr>
                <w:b/>
                <w:bCs/>
              </w:rPr>
              <w:t>reliable web applications</w:t>
            </w:r>
            <w:r w:rsidR="005E5F11">
              <w:t xml:space="preserve"> using </w:t>
            </w:r>
            <w:r w:rsidR="005E5F11" w:rsidRPr="005E5F11">
              <w:rPr>
                <w:b/>
                <w:bCs/>
              </w:rPr>
              <w:t xml:space="preserve">microservices </w:t>
            </w:r>
            <w:r w:rsidR="005E5F11">
              <w:t xml:space="preserve">and </w:t>
            </w:r>
            <w:r w:rsidR="005E5F11" w:rsidRPr="005E5F11">
              <w:rPr>
                <w:b/>
                <w:bCs/>
              </w:rPr>
              <w:t>cloud</w:t>
            </w:r>
            <w:r w:rsidR="005E5F11">
              <w:t xml:space="preserve"> deployment</w:t>
            </w:r>
            <w:r>
              <w:t xml:space="preserve">. </w:t>
            </w:r>
            <w:r w:rsidR="005E5F11" w:rsidRPr="005E5F11">
              <w:rPr>
                <w:b/>
                <w:bCs/>
              </w:rPr>
              <w:t>C</w:t>
            </w:r>
            <w:r w:rsidRPr="005E5F11">
              <w:rPr>
                <w:b/>
                <w:bCs/>
              </w:rPr>
              <w:t>ollaborating</w:t>
            </w:r>
            <w:r>
              <w:t xml:space="preserve"> with </w:t>
            </w:r>
            <w:r w:rsidRPr="005E5F11">
              <w:rPr>
                <w:b/>
                <w:bCs/>
              </w:rPr>
              <w:t xml:space="preserve">designers </w:t>
            </w:r>
            <w:r w:rsidRPr="005E5F11">
              <w:t>and</w:t>
            </w:r>
            <w:r w:rsidRPr="005E5F11">
              <w:rPr>
                <w:b/>
                <w:bCs/>
              </w:rPr>
              <w:t xml:space="preserve"> </w:t>
            </w:r>
            <w:r w:rsidR="005E5F11" w:rsidRPr="005E5F11">
              <w:rPr>
                <w:b/>
                <w:bCs/>
              </w:rPr>
              <w:t>cross-functional</w:t>
            </w:r>
            <w:r w:rsidRPr="005E5F11">
              <w:rPr>
                <w:b/>
                <w:bCs/>
              </w:rPr>
              <w:t xml:space="preserve"> teams</w:t>
            </w:r>
            <w:r>
              <w:t xml:space="preserve"> </w:t>
            </w:r>
            <w:r w:rsidR="005E5F11">
              <w:t xml:space="preserve">and </w:t>
            </w:r>
            <w:r w:rsidR="005E5F11" w:rsidRPr="005E5F11">
              <w:rPr>
                <w:b/>
                <w:bCs/>
              </w:rPr>
              <w:t>product owners</w:t>
            </w:r>
            <w:r w:rsidR="005E5F11">
              <w:t xml:space="preserve"> </w:t>
            </w:r>
            <w:r>
              <w:t>to ensure timely delivery of projects</w:t>
            </w:r>
            <w:r w:rsidR="005E5F11">
              <w:t xml:space="preserve"> and resolving blockers</w:t>
            </w:r>
            <w:r>
              <w:t>.</w:t>
            </w:r>
            <w:r w:rsidR="005E5F11">
              <w:t xml:space="preserve"> </w:t>
            </w:r>
            <w:r w:rsidR="005E5F11" w:rsidRPr="005E5F11">
              <w:rPr>
                <w:b/>
                <w:bCs/>
              </w:rPr>
              <w:t>Lead a team</w:t>
            </w:r>
            <w:r w:rsidR="005E5F11">
              <w:t xml:space="preserve"> of over </w:t>
            </w:r>
            <w:r w:rsidR="005E5F11" w:rsidRPr="005E5F11">
              <w:rPr>
                <w:b/>
                <w:bCs/>
              </w:rPr>
              <w:t>5 developers</w:t>
            </w:r>
            <w:r w:rsidR="005E5F11">
              <w:t xml:space="preserve"> including SQA</w:t>
            </w:r>
            <w:r w:rsidR="005E5F11">
              <w:t xml:space="preserve">. Proficient in multiple programming languages like </w:t>
            </w:r>
            <w:r w:rsidR="005E5F11" w:rsidRPr="00287AE9">
              <w:rPr>
                <w:b/>
                <w:bCs/>
              </w:rPr>
              <w:t>TypeScript, C#, Java</w:t>
            </w:r>
            <w:r w:rsidR="005E5F11">
              <w:rPr>
                <w:b/>
                <w:bCs/>
              </w:rPr>
              <w:t xml:space="preserve"> </w:t>
            </w:r>
            <w:r w:rsidR="005E5F11">
              <w:t xml:space="preserve">also have experience in working with </w:t>
            </w:r>
            <w:r w:rsidR="005E5F11" w:rsidRPr="005E5F11">
              <w:rPr>
                <w:b/>
                <w:bCs/>
              </w:rPr>
              <w:t>ETLs</w:t>
            </w:r>
            <w:r w:rsidR="005E5F11">
              <w:t xml:space="preserve"> using </w:t>
            </w:r>
            <w:r w:rsidR="005E5F11" w:rsidRPr="005E5F11">
              <w:rPr>
                <w:b/>
                <w:bCs/>
              </w:rPr>
              <w:t>Microsoft SSIS</w:t>
            </w:r>
            <w:r w:rsidR="005E5F11">
              <w:rPr>
                <w:b/>
                <w:bCs/>
              </w:rPr>
              <w:t xml:space="preserve"> pipelines.</w:t>
            </w:r>
          </w:p>
          <w:p w14:paraId="0304BC59" w14:textId="3A909AC0" w:rsidR="005E5F11" w:rsidRPr="005E5F11" w:rsidRDefault="005E5F11" w:rsidP="005E5F11">
            <w:pPr>
              <w:rPr>
                <w:b/>
                <w:bCs/>
              </w:rPr>
            </w:pPr>
          </w:p>
        </w:tc>
      </w:tr>
    </w:tbl>
    <w:p w14:paraId="09FEA1C9" w14:textId="52AA52F0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57A681C9F834A20B6101BA5ADB16449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67F3EC11" w14:textId="77777777" w:rsidTr="542ED468">
        <w:tc>
          <w:tcPr>
            <w:tcW w:w="9290" w:type="dxa"/>
          </w:tcPr>
          <w:p w14:paraId="6CA7564B" w14:textId="2FBAAC8A" w:rsidR="00BE4283" w:rsidRPr="00CF1A49" w:rsidRDefault="0019624B" w:rsidP="00BE4283">
            <w:pPr>
              <w:pStyle w:val="Heading3"/>
              <w:contextualSpacing w:val="0"/>
            </w:pPr>
            <w:r>
              <w:t>APR</w:t>
            </w:r>
            <w:r w:rsidR="00BE4283">
              <w:t xml:space="preserve"> 2023</w:t>
            </w:r>
            <w:r w:rsidR="00BE4283" w:rsidRPr="00CF1A49">
              <w:t xml:space="preserve"> – </w:t>
            </w:r>
            <w:r w:rsidR="00BE4283">
              <w:t>PRESENT</w:t>
            </w:r>
          </w:p>
          <w:p w14:paraId="6AA6656B" w14:textId="74AD96E0" w:rsidR="00BE4283" w:rsidRPr="00BD0213" w:rsidRDefault="00BE4283" w:rsidP="00BE4283">
            <w:pPr>
              <w:pStyle w:val="Heading2"/>
              <w:contextualSpacing w:val="0"/>
              <w:rPr>
                <w:rStyle w:val="SubtleReference"/>
              </w:rPr>
            </w:pPr>
            <w:r>
              <w:t>S</w:t>
            </w:r>
            <w:r w:rsidR="00740E94">
              <w:t>Enio</w:t>
            </w:r>
            <w:r>
              <w:t>R Software engineer – Team Lead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Mythod </w:t>
            </w:r>
          </w:p>
          <w:p w14:paraId="719A393C" w14:textId="2DB46AB8" w:rsidR="00F441C1" w:rsidRDefault="00F441C1" w:rsidP="00BE4283">
            <w:pPr>
              <w:contextualSpacing w:val="0"/>
            </w:pPr>
            <w:r>
              <w:t>Jeddah, Saudi Arabia (remote)</w:t>
            </w:r>
          </w:p>
          <w:p w14:paraId="30A1A52F" w14:textId="4492A643" w:rsidR="00BE4283" w:rsidRDefault="00000000" w:rsidP="00F441C1">
            <w:pPr>
              <w:contextualSpacing w:val="0"/>
              <w:rPr>
                <w:rStyle w:val="Hyperlink"/>
              </w:rPr>
            </w:pPr>
            <w:hyperlink r:id="rId16" w:history="1">
              <w:r w:rsidR="00BE4283">
                <w:rPr>
                  <w:rStyle w:val="Hyperlink"/>
                </w:rPr>
                <w:t>m</w:t>
              </w:r>
              <w:r w:rsidR="00BE4283" w:rsidRPr="00A80B35">
                <w:rPr>
                  <w:rStyle w:val="Hyperlink"/>
                </w:rPr>
                <w:t>ythod.com</w:t>
              </w:r>
            </w:hyperlink>
          </w:p>
          <w:p w14:paraId="5C11DDE0" w14:textId="77777777" w:rsidR="00F441C1" w:rsidRDefault="00F441C1" w:rsidP="00F441C1">
            <w:pPr>
              <w:contextualSpacing w:val="0"/>
            </w:pPr>
          </w:p>
          <w:p w14:paraId="45E7A370" w14:textId="52D93CC4" w:rsidR="000E2688" w:rsidRDefault="000E2688" w:rsidP="00DB3A66">
            <w:pPr>
              <w:pStyle w:val="ListParagraph"/>
              <w:numPr>
                <w:ilvl w:val="0"/>
                <w:numId w:val="33"/>
              </w:numPr>
            </w:pPr>
            <w:r>
              <w:t xml:space="preserve">Developed responsive and robust web applications using </w:t>
            </w:r>
            <w:r w:rsidRPr="00DB3A66">
              <w:rPr>
                <w:b/>
                <w:bCs/>
              </w:rPr>
              <w:t>ReactJS</w:t>
            </w:r>
            <w:r w:rsidR="00DB3A66">
              <w:t xml:space="preserve">, </w:t>
            </w:r>
            <w:r w:rsidR="00DB3A66" w:rsidRPr="00DB3A66">
              <w:rPr>
                <w:b/>
                <w:bCs/>
              </w:rPr>
              <w:t>Tailwind</w:t>
            </w:r>
            <w:r w:rsidR="00DB3A66">
              <w:t xml:space="preserve"> for frontend and </w:t>
            </w:r>
            <w:r w:rsidR="00DB3A66" w:rsidRPr="00DB3A66">
              <w:rPr>
                <w:b/>
                <w:bCs/>
              </w:rPr>
              <w:t>TypeScript</w:t>
            </w:r>
            <w:r w:rsidR="00DB3A66">
              <w:t xml:space="preserve">, </w:t>
            </w:r>
            <w:proofErr w:type="spellStart"/>
            <w:r w:rsidR="00DB3A66" w:rsidRPr="00DB3A66">
              <w:rPr>
                <w:b/>
                <w:bCs/>
              </w:rPr>
              <w:t>NestJS</w:t>
            </w:r>
            <w:proofErr w:type="spellEnd"/>
            <w:r w:rsidR="00DB3A66">
              <w:t xml:space="preserve">, </w:t>
            </w:r>
            <w:proofErr w:type="spellStart"/>
            <w:r w:rsidR="00DB3A66" w:rsidRPr="00DB3A66">
              <w:rPr>
                <w:b/>
                <w:bCs/>
              </w:rPr>
              <w:t>expressJS</w:t>
            </w:r>
            <w:proofErr w:type="spellEnd"/>
            <w:r w:rsidR="00DB3A66">
              <w:t xml:space="preserve"> for backend.</w:t>
            </w:r>
          </w:p>
          <w:p w14:paraId="6F586CEF" w14:textId="58A3EC39" w:rsidR="00DB3A66" w:rsidRPr="000E2688" w:rsidRDefault="00DB3A66" w:rsidP="00DB3A66">
            <w:pPr>
              <w:pStyle w:val="ListParagraph"/>
              <w:numPr>
                <w:ilvl w:val="0"/>
                <w:numId w:val="33"/>
              </w:numPr>
            </w:pPr>
            <w:r>
              <w:t xml:space="preserve">Applied </w:t>
            </w:r>
            <w:r w:rsidRPr="00DB3A66">
              <w:rPr>
                <w:b/>
                <w:bCs/>
              </w:rPr>
              <w:t>CI/CD pipelines</w:t>
            </w:r>
            <w:r>
              <w:t xml:space="preserve"> to build and deploy code on UAT servers using </w:t>
            </w:r>
            <w:r w:rsidRPr="00DB3A66">
              <w:rPr>
                <w:b/>
                <w:bCs/>
              </w:rPr>
              <w:t>Jenkins</w:t>
            </w:r>
            <w:r>
              <w:t xml:space="preserve"> and </w:t>
            </w:r>
            <w:r w:rsidRPr="00DB3A66">
              <w:rPr>
                <w:b/>
                <w:bCs/>
              </w:rPr>
              <w:t>Bitbucket</w:t>
            </w:r>
          </w:p>
          <w:p w14:paraId="5355400C" w14:textId="36D475A0" w:rsidR="009E75CB" w:rsidRDefault="009E75CB" w:rsidP="00BE4283">
            <w:pPr>
              <w:pStyle w:val="ListParagraph"/>
              <w:numPr>
                <w:ilvl w:val="0"/>
                <w:numId w:val="33"/>
              </w:numPr>
            </w:pPr>
            <w:r w:rsidRPr="00DB3A66">
              <w:rPr>
                <w:b/>
                <w:bCs/>
              </w:rPr>
              <w:t>Collaborated</w:t>
            </w:r>
            <w:r w:rsidRPr="009E75CB">
              <w:t xml:space="preserve"> with </w:t>
            </w:r>
            <w:r w:rsidRPr="00DB3A66">
              <w:rPr>
                <w:b/>
                <w:bCs/>
              </w:rPr>
              <w:t>product managers</w:t>
            </w:r>
            <w:r w:rsidRPr="009E75CB">
              <w:t xml:space="preserve"> and stakeholders to </w:t>
            </w:r>
            <w:r w:rsidRPr="00A22754">
              <w:rPr>
                <w:b/>
                <w:bCs/>
              </w:rPr>
              <w:t>prioritize</w:t>
            </w:r>
            <w:r w:rsidRPr="009E75CB">
              <w:t xml:space="preserve"> and </w:t>
            </w:r>
            <w:r w:rsidRPr="00A22754">
              <w:rPr>
                <w:b/>
                <w:bCs/>
              </w:rPr>
              <w:t>manage</w:t>
            </w:r>
            <w:r w:rsidRPr="009E75CB">
              <w:t xml:space="preserve"> project </w:t>
            </w:r>
            <w:r w:rsidRPr="00A22754">
              <w:rPr>
                <w:b/>
                <w:bCs/>
              </w:rPr>
              <w:t>timelines</w:t>
            </w:r>
            <w:r w:rsidRPr="009E75CB">
              <w:t>, ensuring on-time delivery of key features and enhancements.</w:t>
            </w:r>
          </w:p>
          <w:p w14:paraId="54031BEA" w14:textId="3F92323A" w:rsidR="00A22754" w:rsidRPr="00A22754" w:rsidRDefault="00A22754" w:rsidP="00DB3A66">
            <w:pPr>
              <w:pStyle w:val="ListParagraph"/>
              <w:numPr>
                <w:ilvl w:val="0"/>
                <w:numId w:val="33"/>
              </w:numPr>
            </w:pPr>
            <w:r w:rsidRPr="00DB3A66">
              <w:rPr>
                <w:b/>
                <w:bCs/>
              </w:rPr>
              <w:t>Designed</w:t>
            </w:r>
            <w:r w:rsidRPr="00A22754">
              <w:t xml:space="preserve"> and </w:t>
            </w:r>
            <w:r w:rsidRPr="00DB3A66">
              <w:rPr>
                <w:b/>
                <w:bCs/>
              </w:rPr>
              <w:t>implemented</w:t>
            </w:r>
            <w:r w:rsidRPr="00A22754">
              <w:t xml:space="preserve"> scalable and reliable back-end systems using </w:t>
            </w:r>
            <w:r w:rsidRPr="00A22754">
              <w:rPr>
                <w:b/>
                <w:bCs/>
              </w:rPr>
              <w:t>cloud technologies</w:t>
            </w:r>
            <w:r w:rsidRPr="00A22754">
              <w:t xml:space="preserve"> such as </w:t>
            </w:r>
            <w:r w:rsidRPr="00DB3A66">
              <w:rPr>
                <w:b/>
                <w:bCs/>
              </w:rPr>
              <w:t>microk8s</w:t>
            </w:r>
            <w:r>
              <w:t>,</w:t>
            </w:r>
            <w:r w:rsidRPr="00DB3A66">
              <w:rPr>
                <w:b/>
                <w:bCs/>
              </w:rPr>
              <w:t xml:space="preserve"> k3s</w:t>
            </w:r>
            <w:r>
              <w:t xml:space="preserve"> and </w:t>
            </w:r>
            <w:r w:rsidRPr="00DB3A66">
              <w:rPr>
                <w:b/>
                <w:bCs/>
              </w:rPr>
              <w:t>AWS</w:t>
            </w:r>
            <w:r w:rsidRPr="00A22754">
              <w:t xml:space="preserve">, achieving </w:t>
            </w:r>
            <w:r w:rsidRPr="00DB3A66">
              <w:rPr>
                <w:b/>
                <w:bCs/>
              </w:rPr>
              <w:t>improved</w:t>
            </w:r>
            <w:r w:rsidRPr="00A22754">
              <w:t xml:space="preserve"> </w:t>
            </w:r>
            <w:r w:rsidRPr="00DB3A66">
              <w:rPr>
                <w:b/>
                <w:bCs/>
              </w:rPr>
              <w:t>performance</w:t>
            </w:r>
            <w:r w:rsidRPr="00A22754">
              <w:t xml:space="preserve"> and </w:t>
            </w:r>
            <w:r w:rsidRPr="00DB3A66">
              <w:rPr>
                <w:b/>
                <w:bCs/>
              </w:rPr>
              <w:t>stability</w:t>
            </w:r>
            <w:r w:rsidRPr="00A22754">
              <w:t xml:space="preserve"> under </w:t>
            </w:r>
            <w:r w:rsidRPr="00DB3A66">
              <w:rPr>
                <w:b/>
                <w:bCs/>
              </w:rPr>
              <w:t>high load conditions</w:t>
            </w:r>
            <w:r w:rsidRPr="00A22754">
              <w:t>.</w:t>
            </w:r>
          </w:p>
          <w:p w14:paraId="1B1480F3" w14:textId="79D4F44E" w:rsidR="009E75CB" w:rsidRDefault="00DB3A66" w:rsidP="00A22754">
            <w:pPr>
              <w:pStyle w:val="ListParagraph"/>
              <w:numPr>
                <w:ilvl w:val="0"/>
                <w:numId w:val="33"/>
              </w:numPr>
            </w:pPr>
            <w:r w:rsidRPr="00DB3A66">
              <w:rPr>
                <w:b/>
                <w:bCs/>
              </w:rPr>
              <w:t>T</w:t>
            </w:r>
            <w:r w:rsidR="00A22754" w:rsidRPr="00DB3A66">
              <w:rPr>
                <w:b/>
                <w:bCs/>
              </w:rPr>
              <w:t>echnical lead</w:t>
            </w:r>
            <w:r w:rsidR="00A22754" w:rsidRPr="00A22754">
              <w:t xml:space="preserve"> in </w:t>
            </w:r>
            <w:r w:rsidR="00A22754" w:rsidRPr="00DB3A66">
              <w:rPr>
                <w:b/>
                <w:bCs/>
              </w:rPr>
              <w:t>cross-functional teams</w:t>
            </w:r>
            <w:r w:rsidR="00A22754" w:rsidRPr="00A22754">
              <w:t xml:space="preserve">, fostering a culture of collaboration, innovation, and continuous learning to </w:t>
            </w:r>
            <w:r w:rsidR="00A22754" w:rsidRPr="00DB3A66">
              <w:rPr>
                <w:b/>
                <w:bCs/>
              </w:rPr>
              <w:t>drive overall team performance and productivity</w:t>
            </w:r>
            <w:r w:rsidR="00A22754" w:rsidRPr="00A22754">
              <w:t>.</w:t>
            </w:r>
          </w:p>
          <w:p w14:paraId="334A1AF5" w14:textId="77777777" w:rsidR="00A22754" w:rsidRDefault="00A22754" w:rsidP="00A22754">
            <w:pPr>
              <w:pStyle w:val="ListParagraph"/>
              <w:numPr>
                <w:ilvl w:val="0"/>
                <w:numId w:val="33"/>
              </w:numPr>
            </w:pPr>
            <w:r>
              <w:t xml:space="preserve">Developing </w:t>
            </w:r>
            <w:r w:rsidRPr="00DB3A66">
              <w:rPr>
                <w:b/>
                <w:bCs/>
              </w:rPr>
              <w:t>microservices</w:t>
            </w:r>
            <w:r>
              <w:t xml:space="preserve"> and </w:t>
            </w:r>
            <w:r w:rsidRPr="00DB3A66">
              <w:rPr>
                <w:b/>
                <w:bCs/>
              </w:rPr>
              <w:t>managing code</w:t>
            </w:r>
            <w:r>
              <w:t xml:space="preserve"> on file versioning systems (Bitbucket, GitHub)</w:t>
            </w:r>
          </w:p>
          <w:p w14:paraId="59A9289A" w14:textId="77777777" w:rsidR="00DB3A66" w:rsidRDefault="00DB3A66" w:rsidP="00DB3A66">
            <w:pPr>
              <w:pStyle w:val="ListParagraph"/>
              <w:numPr>
                <w:ilvl w:val="0"/>
                <w:numId w:val="33"/>
              </w:numPr>
            </w:pPr>
            <w:r w:rsidRPr="00A22754">
              <w:rPr>
                <w:b/>
                <w:bCs/>
              </w:rPr>
              <w:t>Mentored</w:t>
            </w:r>
            <w:r w:rsidRPr="009E75CB">
              <w:t xml:space="preserve"> junior engineers, conducted code reviews, and provided technical guidance to ensure high-quality code standards and best practices were followed throughout the development process.</w:t>
            </w:r>
          </w:p>
          <w:p w14:paraId="444ACB20" w14:textId="158F9726" w:rsidR="00BE4283" w:rsidRDefault="00BE4283" w:rsidP="00BE4283">
            <w:pPr>
              <w:pStyle w:val="ListParagraph"/>
              <w:numPr>
                <w:ilvl w:val="0"/>
                <w:numId w:val="33"/>
              </w:numPr>
            </w:pPr>
            <w:r>
              <w:t xml:space="preserve">Responsibilities: </w:t>
            </w:r>
            <w:r w:rsidRPr="00DF01C1">
              <w:rPr>
                <w:b/>
                <w:bCs/>
              </w:rPr>
              <w:t>Project Planning, Team Planning, Plan Executio</w:t>
            </w:r>
            <w:r>
              <w:rPr>
                <w:b/>
                <w:bCs/>
              </w:rPr>
              <w:t>n,</w:t>
            </w:r>
            <w:r w:rsidRPr="00DF01C1">
              <w:rPr>
                <w:b/>
                <w:bCs/>
              </w:rPr>
              <w:t xml:space="preserve"> Client </w:t>
            </w:r>
            <w:r w:rsidR="00393D37" w:rsidRPr="00DF01C1">
              <w:rPr>
                <w:b/>
                <w:bCs/>
              </w:rPr>
              <w:t>Coordination,</w:t>
            </w:r>
            <w:r>
              <w:rPr>
                <w:b/>
                <w:bCs/>
              </w:rPr>
              <w:t xml:space="preserve"> and team coordination</w:t>
            </w:r>
            <w:r w:rsidR="00DB3A66">
              <w:rPr>
                <w:b/>
                <w:bCs/>
              </w:rPr>
              <w:t>, clean coding</w:t>
            </w:r>
            <w:r>
              <w:t>.</w:t>
            </w:r>
          </w:p>
          <w:p w14:paraId="045F564E" w14:textId="77777777" w:rsidR="00BE4283" w:rsidRDefault="00BE4283" w:rsidP="00BE4283">
            <w:pPr>
              <w:pStyle w:val="ListParagraph"/>
              <w:numPr>
                <w:ilvl w:val="0"/>
                <w:numId w:val="33"/>
              </w:numPr>
            </w:pPr>
            <w:r>
              <w:t xml:space="preserve">Technologies: </w:t>
            </w:r>
            <w:r w:rsidRPr="00A80B35">
              <w:rPr>
                <w:b/>
                <w:bCs/>
              </w:rPr>
              <w:t>Typescript, NodeJS, ReactJS, MongoDB, PostgreSQL, Docker, Kubernetes</w:t>
            </w:r>
          </w:p>
          <w:p w14:paraId="5ED00046" w14:textId="77777777" w:rsidR="00BE4283" w:rsidRDefault="00BE4283" w:rsidP="00F41E8E">
            <w:pPr>
              <w:pStyle w:val="Heading3"/>
              <w:contextualSpacing w:val="0"/>
            </w:pPr>
          </w:p>
          <w:p w14:paraId="5D4E5D71" w14:textId="3ED3315C" w:rsidR="00F41E8E" w:rsidRPr="00CF1A49" w:rsidRDefault="007F1BC4" w:rsidP="00F41E8E">
            <w:pPr>
              <w:pStyle w:val="Heading3"/>
              <w:contextualSpacing w:val="0"/>
            </w:pPr>
            <w:r>
              <w:t>DEC</w:t>
            </w:r>
            <w:r w:rsidR="00F41E8E">
              <w:t xml:space="preserve"> 202</w:t>
            </w:r>
            <w:r w:rsidR="00925D05">
              <w:t>2</w:t>
            </w:r>
            <w:r w:rsidR="00F41E8E" w:rsidRPr="00CF1A49">
              <w:t xml:space="preserve"> – </w:t>
            </w:r>
            <w:r w:rsidR="0019624B">
              <w:t>MAR</w:t>
            </w:r>
            <w:r w:rsidR="00925D05">
              <w:t xml:space="preserve"> 2023</w:t>
            </w:r>
          </w:p>
          <w:p w14:paraId="6039F100" w14:textId="22963E16" w:rsidR="00F41E8E" w:rsidRPr="00BD0213" w:rsidRDefault="00F41E8E" w:rsidP="00F441C1">
            <w:pPr>
              <w:pStyle w:val="Heading2"/>
              <w:contextualSpacing w:val="0"/>
              <w:rPr>
                <w:rStyle w:val="SubtleReference"/>
              </w:rPr>
            </w:pPr>
            <w:r>
              <w:t>SENIOR Software engineer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App in snap </w:t>
            </w:r>
          </w:p>
          <w:p w14:paraId="28ACD9ED" w14:textId="5FD81934" w:rsidR="00F441C1" w:rsidRDefault="00F441C1" w:rsidP="00F41E8E">
            <w:pPr>
              <w:contextualSpacing w:val="0"/>
            </w:pPr>
            <w:r>
              <w:t>Karachi, Pakistan</w:t>
            </w:r>
          </w:p>
          <w:p w14:paraId="7BBB094A" w14:textId="004BBA42" w:rsidR="00F41E8E" w:rsidRDefault="00000000" w:rsidP="00F441C1">
            <w:pPr>
              <w:contextualSpacing w:val="0"/>
              <w:rPr>
                <w:rStyle w:val="Hyperlink"/>
              </w:rPr>
            </w:pPr>
            <w:hyperlink r:id="rId17" w:history="1">
              <w:r w:rsidR="00F41E8E" w:rsidRPr="00F41E8E">
                <w:rPr>
                  <w:rStyle w:val="Hyperlink"/>
                </w:rPr>
                <w:t>appinsnap.com</w:t>
              </w:r>
            </w:hyperlink>
          </w:p>
          <w:p w14:paraId="3C4E304A" w14:textId="77777777" w:rsidR="00F441C1" w:rsidRDefault="00F441C1" w:rsidP="00F441C1">
            <w:pPr>
              <w:contextualSpacing w:val="0"/>
            </w:pPr>
          </w:p>
          <w:p w14:paraId="4F1C7C30" w14:textId="5835DCCA" w:rsidR="00DF01C1" w:rsidRDefault="00DF01C1" w:rsidP="0038582D">
            <w:pPr>
              <w:pStyle w:val="ListParagraph"/>
              <w:numPr>
                <w:ilvl w:val="0"/>
                <w:numId w:val="33"/>
              </w:numPr>
            </w:pPr>
            <w:r>
              <w:t xml:space="preserve">Core responsibilities were </w:t>
            </w:r>
            <w:r w:rsidRPr="00DF01C1">
              <w:rPr>
                <w:b/>
                <w:bCs/>
              </w:rPr>
              <w:t>Project Planning, Team Planning, Plan Execution and Client Coordination</w:t>
            </w:r>
            <w:r>
              <w:t>.</w:t>
            </w:r>
          </w:p>
          <w:p w14:paraId="2564041B" w14:textId="5114BF07" w:rsidR="00DF01C1" w:rsidRDefault="00DF01C1" w:rsidP="0038582D">
            <w:pPr>
              <w:pStyle w:val="ListParagraph"/>
              <w:numPr>
                <w:ilvl w:val="0"/>
                <w:numId w:val="33"/>
              </w:numPr>
            </w:pPr>
            <w:r>
              <w:t xml:space="preserve">Improving the development process to follow </w:t>
            </w:r>
            <w:r w:rsidRPr="00DF01C1">
              <w:rPr>
                <w:b/>
                <w:bCs/>
              </w:rPr>
              <w:t>agile methodologies</w:t>
            </w:r>
            <w:r>
              <w:t xml:space="preserve"> and maintain transparency between client and development process.</w:t>
            </w:r>
          </w:p>
          <w:p w14:paraId="787A4C95" w14:textId="40EDCD32" w:rsidR="00F41E8E" w:rsidRDefault="00ED2AC5" w:rsidP="00F41E8E">
            <w:pPr>
              <w:pStyle w:val="ListParagraph"/>
              <w:numPr>
                <w:ilvl w:val="0"/>
                <w:numId w:val="33"/>
              </w:numPr>
            </w:pPr>
            <w:r>
              <w:t xml:space="preserve">Participating in </w:t>
            </w:r>
            <w:r w:rsidRPr="00FE2D2B">
              <w:rPr>
                <w:b/>
                <w:bCs/>
              </w:rPr>
              <w:t>system designing</w:t>
            </w:r>
            <w:r w:rsidR="00DF01C1" w:rsidRPr="00FE2D2B">
              <w:rPr>
                <w:b/>
                <w:bCs/>
              </w:rPr>
              <w:t>, requirements gathering</w:t>
            </w:r>
            <w:r w:rsidR="00DF01C1">
              <w:t xml:space="preserve"> and </w:t>
            </w:r>
            <w:r w:rsidR="00DF01C1" w:rsidRPr="00FE2D2B">
              <w:rPr>
                <w:b/>
                <w:bCs/>
              </w:rPr>
              <w:t>coordinate timelines</w:t>
            </w:r>
            <w:r w:rsidR="00DF01C1">
              <w:t xml:space="preserve"> with client and developers</w:t>
            </w:r>
            <w:r>
              <w:t>.</w:t>
            </w:r>
          </w:p>
          <w:p w14:paraId="4E048D7E" w14:textId="6ED784D9" w:rsidR="00ED2AC5" w:rsidRDefault="00ED2AC5" w:rsidP="00F41E8E">
            <w:pPr>
              <w:pStyle w:val="ListParagraph"/>
              <w:numPr>
                <w:ilvl w:val="0"/>
                <w:numId w:val="33"/>
              </w:numPr>
            </w:pPr>
            <w:r w:rsidRPr="00FE2D2B">
              <w:rPr>
                <w:b/>
                <w:bCs/>
              </w:rPr>
              <w:lastRenderedPageBreak/>
              <w:t xml:space="preserve">Aligning tasks and </w:t>
            </w:r>
            <w:r w:rsidR="00DF01C1" w:rsidRPr="00FE2D2B">
              <w:rPr>
                <w:b/>
                <w:bCs/>
              </w:rPr>
              <w:t>deadlines</w:t>
            </w:r>
            <w:r>
              <w:t xml:space="preserve"> for new releases and </w:t>
            </w:r>
            <w:r w:rsidR="00DF01C1">
              <w:t xml:space="preserve">execute </w:t>
            </w:r>
            <w:r>
              <w:t>support tasks and bug fixes</w:t>
            </w:r>
            <w:r w:rsidR="00DF01C1">
              <w:t xml:space="preserve"> in parallel</w:t>
            </w:r>
            <w:r>
              <w:t>.</w:t>
            </w:r>
          </w:p>
          <w:p w14:paraId="5D106FD1" w14:textId="58A0FEE5" w:rsidR="00AC00EF" w:rsidRDefault="00AC00EF" w:rsidP="00F41E8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bCs/>
              </w:rPr>
              <w:t>Technology stack: NodeJS, ReactJS, android Native, iOS, dotnet, T-SQL, Redis</w:t>
            </w:r>
          </w:p>
          <w:p w14:paraId="1113EB41" w14:textId="5FE84CDF" w:rsidR="00F41E8E" w:rsidRDefault="00F41E8E" w:rsidP="00461F5C">
            <w:pPr>
              <w:pStyle w:val="Heading3"/>
              <w:contextualSpacing w:val="0"/>
            </w:pPr>
          </w:p>
          <w:p w14:paraId="6DD9F30E" w14:textId="77777777" w:rsidR="00F41E8E" w:rsidRPr="007F5734" w:rsidRDefault="00F41E8E" w:rsidP="00461F5C">
            <w:pPr>
              <w:pStyle w:val="Heading3"/>
              <w:contextualSpacing w:val="0"/>
            </w:pPr>
          </w:p>
          <w:p w14:paraId="646DDDF2" w14:textId="77777777" w:rsidR="00F441C1" w:rsidRDefault="00F441C1" w:rsidP="00461F5C">
            <w:pPr>
              <w:pStyle w:val="Heading3"/>
              <w:contextualSpacing w:val="0"/>
            </w:pPr>
          </w:p>
          <w:p w14:paraId="13047B67" w14:textId="1E9F6838" w:rsidR="00461F5C" w:rsidRPr="00CF1A49" w:rsidRDefault="00461F5C" w:rsidP="00461F5C">
            <w:pPr>
              <w:pStyle w:val="Heading3"/>
              <w:contextualSpacing w:val="0"/>
            </w:pPr>
            <w:r>
              <w:t>Sep 2021</w:t>
            </w:r>
            <w:r w:rsidRPr="00CF1A49">
              <w:t xml:space="preserve"> – </w:t>
            </w:r>
            <w:r w:rsidR="00F41E8E">
              <w:t>Dec 2022</w:t>
            </w:r>
          </w:p>
          <w:p w14:paraId="26E90BC8" w14:textId="0636EB03" w:rsidR="00461F5C" w:rsidRPr="00BD0213" w:rsidRDefault="00461F5C" w:rsidP="007F1BC4">
            <w:pPr>
              <w:pStyle w:val="Heading2"/>
              <w:contextualSpacing w:val="0"/>
              <w:rPr>
                <w:rStyle w:val="SubtleReference"/>
              </w:rPr>
            </w:pPr>
            <w:r>
              <w:t>Analyst Software engineer</w:t>
            </w:r>
            <w:r w:rsidRPr="00CF1A49">
              <w:t xml:space="preserve">, </w:t>
            </w:r>
            <w:r>
              <w:rPr>
                <w:rStyle w:val="SubtleReference"/>
              </w:rPr>
              <w:t>Ibex Global</w:t>
            </w:r>
          </w:p>
          <w:p w14:paraId="36DA54EF" w14:textId="5D9FC876" w:rsidR="00F441C1" w:rsidRDefault="00F441C1" w:rsidP="000D5B2F">
            <w:pPr>
              <w:contextualSpacing w:val="0"/>
            </w:pPr>
            <w:r>
              <w:t>Karachi, Pakistan (remote)</w:t>
            </w:r>
          </w:p>
          <w:p w14:paraId="5A7E33AE" w14:textId="66FFD42A" w:rsidR="000D5B2F" w:rsidRDefault="00000000" w:rsidP="000D5B2F">
            <w:pPr>
              <w:contextualSpacing w:val="0"/>
            </w:pPr>
            <w:hyperlink r:id="rId18" w:history="1">
              <w:r w:rsidR="00F441C1" w:rsidRPr="00D454D0">
                <w:rPr>
                  <w:rStyle w:val="Hyperlink"/>
                </w:rPr>
                <w:t>www.ibex.co</w:t>
              </w:r>
            </w:hyperlink>
            <w:r w:rsidR="00461F5C">
              <w:t xml:space="preserve"> </w:t>
            </w:r>
          </w:p>
          <w:p w14:paraId="76B008FA" w14:textId="77777777" w:rsidR="00387B19" w:rsidRDefault="00387B19" w:rsidP="000D5B2F">
            <w:pPr>
              <w:contextualSpacing w:val="0"/>
            </w:pPr>
          </w:p>
          <w:p w14:paraId="0E85A244" w14:textId="38F5E93A" w:rsidR="00461F5C" w:rsidRDefault="542ED468" w:rsidP="00461F5C">
            <w:pPr>
              <w:pStyle w:val="ListParagraph"/>
              <w:numPr>
                <w:ilvl w:val="0"/>
                <w:numId w:val="33"/>
              </w:numPr>
            </w:pPr>
            <w:r>
              <w:t xml:space="preserve">Developing, maintaining, bug fixing, adding new features in </w:t>
            </w:r>
            <w:r w:rsidRPr="542ED468">
              <w:rPr>
                <w:b/>
                <w:bCs/>
              </w:rPr>
              <w:t>ETL</w:t>
            </w:r>
            <w:r>
              <w:t xml:space="preserve"> </w:t>
            </w:r>
            <w:r w:rsidRPr="542ED468">
              <w:rPr>
                <w:b/>
                <w:bCs/>
              </w:rPr>
              <w:t>processes</w:t>
            </w:r>
            <w:r>
              <w:t xml:space="preserve"> and</w:t>
            </w:r>
            <w:r w:rsidRPr="542ED468">
              <w:rPr>
                <w:b/>
                <w:bCs/>
              </w:rPr>
              <w:t xml:space="preserve"> systems </w:t>
            </w:r>
            <w:r>
              <w:t>for different clients.</w:t>
            </w:r>
          </w:p>
          <w:p w14:paraId="7D12C537" w14:textId="63AEEEC2" w:rsidR="00461F5C" w:rsidRDefault="542ED468" w:rsidP="00461F5C">
            <w:pPr>
              <w:pStyle w:val="ListParagraph"/>
              <w:numPr>
                <w:ilvl w:val="0"/>
                <w:numId w:val="33"/>
              </w:numPr>
            </w:pPr>
            <w:r>
              <w:t xml:space="preserve">Maintaining and creating </w:t>
            </w:r>
            <w:r w:rsidRPr="542ED468">
              <w:rPr>
                <w:b/>
                <w:bCs/>
              </w:rPr>
              <w:t xml:space="preserve">OLAP and OLTP databases </w:t>
            </w:r>
            <w:r>
              <w:t>to</w:t>
            </w:r>
            <w:r w:rsidR="00332217">
              <w:t xml:space="preserve"> store</w:t>
            </w:r>
            <w:r>
              <w:t xml:space="preserve"> data, creating reports and insights.</w:t>
            </w:r>
          </w:p>
          <w:p w14:paraId="0AF587C7" w14:textId="64B91244" w:rsidR="00461F5C" w:rsidRDefault="00DF01C1" w:rsidP="00461F5C">
            <w:pPr>
              <w:pStyle w:val="ListParagraph"/>
              <w:numPr>
                <w:ilvl w:val="0"/>
                <w:numId w:val="33"/>
              </w:numPr>
            </w:pPr>
            <w:r>
              <w:t>Using</w:t>
            </w:r>
            <w:r w:rsidR="003E0B6C">
              <w:t xml:space="preserve"> </w:t>
            </w:r>
            <w:r w:rsidR="003E0B6C" w:rsidRPr="003E0B6C">
              <w:rPr>
                <w:b/>
              </w:rPr>
              <w:t>Scrum</w:t>
            </w:r>
            <w:r>
              <w:rPr>
                <w:b/>
              </w:rPr>
              <w:t xml:space="preserve"> Framework</w:t>
            </w:r>
            <w:r w:rsidR="003E0B6C">
              <w:t xml:space="preserve"> to execute</w:t>
            </w:r>
            <w:r>
              <w:t xml:space="preserve">, manage and fulfill </w:t>
            </w:r>
            <w:r w:rsidR="003E0B6C">
              <w:t>the sprint tasks</w:t>
            </w:r>
            <w:r>
              <w:t xml:space="preserve"> and projects</w:t>
            </w:r>
            <w:r w:rsidR="003E0B6C">
              <w:t>.</w:t>
            </w:r>
          </w:p>
          <w:p w14:paraId="28DCCBD6" w14:textId="249EAC44" w:rsidR="00D11296" w:rsidRDefault="00DF01C1" w:rsidP="00461F5C">
            <w:pPr>
              <w:pStyle w:val="ListParagraph"/>
              <w:numPr>
                <w:ilvl w:val="0"/>
                <w:numId w:val="33"/>
              </w:numPr>
            </w:pPr>
            <w:r>
              <w:t>Developed and m</w:t>
            </w:r>
            <w:r w:rsidR="00D11296">
              <w:t>aintain</w:t>
            </w:r>
            <w:r>
              <w:t>ed versions</w:t>
            </w:r>
            <w:r w:rsidR="00D11296">
              <w:t xml:space="preserve"> </w:t>
            </w:r>
            <w:r>
              <w:t xml:space="preserve">of internal </w:t>
            </w:r>
            <w:r w:rsidR="00332217">
              <w:t>L</w:t>
            </w:r>
            <w:r w:rsidR="00D11296">
              <w:t>ibrary</w:t>
            </w:r>
            <w:r w:rsidR="00332217">
              <w:t xml:space="preserve"> packages</w:t>
            </w:r>
            <w:r w:rsidR="00D11296">
              <w:t xml:space="preserve"> </w:t>
            </w:r>
            <w:r w:rsidR="00332217">
              <w:t xml:space="preserve">using </w:t>
            </w:r>
            <w:r w:rsidR="00332217" w:rsidRPr="00332217">
              <w:rPr>
                <w:b/>
                <w:bCs/>
              </w:rPr>
              <w:t>GitLab CI/CD pipelines</w:t>
            </w:r>
            <w:r w:rsidR="00332217">
              <w:t>.</w:t>
            </w:r>
          </w:p>
          <w:p w14:paraId="3FC084FD" w14:textId="2C2D121D" w:rsidR="003E0B6C" w:rsidRDefault="542ED468" w:rsidP="00461F5C">
            <w:pPr>
              <w:pStyle w:val="ListParagraph"/>
              <w:numPr>
                <w:ilvl w:val="0"/>
                <w:numId w:val="33"/>
              </w:numPr>
            </w:pPr>
            <w:r>
              <w:t xml:space="preserve">Developing applications using: </w:t>
            </w:r>
            <w:r w:rsidR="003E0B6C">
              <w:br/>
            </w:r>
            <w:r w:rsidRPr="542ED468">
              <w:rPr>
                <w:b/>
                <w:bCs/>
              </w:rPr>
              <w:t xml:space="preserve">- </w:t>
            </w:r>
            <w:r w:rsidR="00036180">
              <w:rPr>
                <w:b/>
                <w:bCs/>
              </w:rPr>
              <w:t>Type</w:t>
            </w:r>
            <w:r w:rsidRPr="542ED468">
              <w:rPr>
                <w:b/>
                <w:bCs/>
              </w:rPr>
              <w:t>Script</w:t>
            </w:r>
            <w:r w:rsidR="00DF01C1">
              <w:rPr>
                <w:b/>
                <w:bCs/>
              </w:rPr>
              <w:t>,</w:t>
            </w:r>
            <w:r w:rsidR="00036180">
              <w:rPr>
                <w:b/>
                <w:bCs/>
              </w:rPr>
              <w:t xml:space="preserve"> </w:t>
            </w:r>
            <w:r w:rsidRPr="542ED468">
              <w:rPr>
                <w:b/>
                <w:bCs/>
              </w:rPr>
              <w:t>React JS,</w:t>
            </w:r>
            <w:r w:rsidR="00036180">
              <w:rPr>
                <w:b/>
                <w:bCs/>
              </w:rPr>
              <w:t xml:space="preserve"> </w:t>
            </w:r>
            <w:r w:rsidRPr="542ED468">
              <w:rPr>
                <w:b/>
                <w:bCs/>
              </w:rPr>
              <w:t>jQuery</w:t>
            </w:r>
            <w:r w:rsidR="00DF01C1">
              <w:rPr>
                <w:b/>
                <w:bCs/>
              </w:rPr>
              <w:t>,</w:t>
            </w:r>
            <w:r w:rsidRPr="542ED468">
              <w:rPr>
                <w:b/>
                <w:bCs/>
              </w:rPr>
              <w:t xml:space="preserve"> </w:t>
            </w:r>
            <w:r w:rsidR="00036180">
              <w:rPr>
                <w:b/>
                <w:bCs/>
              </w:rPr>
              <w:t>dotnet</w:t>
            </w:r>
            <w:r w:rsidRPr="542ED468">
              <w:rPr>
                <w:b/>
                <w:bCs/>
              </w:rPr>
              <w:t xml:space="preserve"> core</w:t>
            </w:r>
            <w:r w:rsidR="00DF01C1">
              <w:rPr>
                <w:b/>
                <w:bCs/>
              </w:rPr>
              <w:t>,</w:t>
            </w:r>
            <w:r w:rsidRPr="542ED468">
              <w:rPr>
                <w:b/>
                <w:bCs/>
              </w:rPr>
              <w:t xml:space="preserve"> </w:t>
            </w:r>
            <w:r w:rsidR="00DF01C1">
              <w:rPr>
                <w:b/>
                <w:bCs/>
              </w:rPr>
              <w:t>T-</w:t>
            </w:r>
            <w:r w:rsidR="007D6738" w:rsidRPr="542ED468">
              <w:rPr>
                <w:b/>
                <w:bCs/>
              </w:rPr>
              <w:t>SQL</w:t>
            </w:r>
            <w:r w:rsidR="00D77D45">
              <w:rPr>
                <w:b/>
                <w:bCs/>
              </w:rPr>
              <w:t>, Postgres</w:t>
            </w:r>
          </w:p>
          <w:p w14:paraId="13AF948D" w14:textId="51E29CE5" w:rsidR="007D6738" w:rsidRDefault="007D6738" w:rsidP="542ED468">
            <w:pPr>
              <w:pStyle w:val="Heading3"/>
              <w:rPr>
                <w:b w:val="0"/>
              </w:rPr>
            </w:pPr>
          </w:p>
          <w:p w14:paraId="7DA9D574" w14:textId="77777777" w:rsidR="007D6738" w:rsidRDefault="007D6738" w:rsidP="542ED468">
            <w:pPr>
              <w:pStyle w:val="Heading3"/>
              <w:rPr>
                <w:b w:val="0"/>
              </w:rPr>
            </w:pPr>
          </w:p>
          <w:p w14:paraId="50B0D726" w14:textId="5A948380" w:rsidR="006B1B7F" w:rsidRPr="00CF1A49" w:rsidRDefault="006B1B7F" w:rsidP="006B1B7F">
            <w:pPr>
              <w:pStyle w:val="Heading3"/>
              <w:contextualSpacing w:val="0"/>
            </w:pPr>
            <w:r>
              <w:t>Sep 2020</w:t>
            </w:r>
            <w:r w:rsidRPr="00CF1A49">
              <w:t xml:space="preserve"> – </w:t>
            </w:r>
            <w:r w:rsidR="00461F5C">
              <w:t>sep 2021</w:t>
            </w:r>
          </w:p>
          <w:p w14:paraId="03D85728" w14:textId="0DA53BCE" w:rsidR="008E78AB" w:rsidRPr="00BD0213" w:rsidRDefault="006B1B7F" w:rsidP="007F1BC4">
            <w:pPr>
              <w:pStyle w:val="Heading2"/>
              <w:contextualSpacing w:val="0"/>
              <w:rPr>
                <w:rStyle w:val="SubtleReference"/>
              </w:rPr>
            </w:pPr>
            <w:r>
              <w:t>Software engineer</w:t>
            </w:r>
            <w:r w:rsidRPr="00CF1A49">
              <w:t xml:space="preserve">, </w:t>
            </w:r>
            <w:r>
              <w:rPr>
                <w:rStyle w:val="SubtleReference"/>
              </w:rPr>
              <w:t>Hyperdata Computing</w:t>
            </w:r>
            <w:r w:rsidR="003050A8">
              <w:rPr>
                <w:rStyle w:val="SubtleReference"/>
              </w:rPr>
              <w:t xml:space="preserve"> (PVT). LTD</w:t>
            </w:r>
          </w:p>
          <w:p w14:paraId="31C45C4F" w14:textId="59A6C022" w:rsidR="00F441C1" w:rsidRDefault="00F441C1" w:rsidP="006B1B7F">
            <w:pPr>
              <w:contextualSpacing w:val="0"/>
            </w:pPr>
            <w:r>
              <w:t>Karachi, Pakistan (Hybrid)</w:t>
            </w:r>
          </w:p>
          <w:p w14:paraId="0A73C3C7" w14:textId="2CBAD459" w:rsidR="003050A8" w:rsidRDefault="00000000" w:rsidP="006B1B7F">
            <w:pPr>
              <w:contextualSpacing w:val="0"/>
              <w:rPr>
                <w:rStyle w:val="Hyperlink"/>
              </w:rPr>
            </w:pPr>
            <w:hyperlink r:id="rId19" w:history="1">
              <w:r w:rsidR="00F441C1" w:rsidRPr="00D454D0">
                <w:rPr>
                  <w:rStyle w:val="Hyperlink"/>
                </w:rPr>
                <w:t>www.hyperdatacomputing.com</w:t>
              </w:r>
            </w:hyperlink>
          </w:p>
          <w:p w14:paraId="70A576B5" w14:textId="77777777" w:rsidR="00BD0213" w:rsidRDefault="00BD0213" w:rsidP="006B1B7F">
            <w:pPr>
              <w:contextualSpacing w:val="0"/>
            </w:pPr>
          </w:p>
          <w:p w14:paraId="6BC9F70F" w14:textId="1E79AAB4" w:rsidR="004B0E56" w:rsidRDefault="004B0E56" w:rsidP="0038582D">
            <w:pPr>
              <w:pStyle w:val="ListParagraph"/>
              <w:numPr>
                <w:ilvl w:val="0"/>
                <w:numId w:val="31"/>
              </w:numPr>
            </w:pPr>
            <w:r>
              <w:t xml:space="preserve">Developing inter-service communication project via </w:t>
            </w:r>
            <w:r w:rsidRPr="004B0E56">
              <w:rPr>
                <w:b/>
                <w:bCs/>
              </w:rPr>
              <w:t>functional programing</w:t>
            </w:r>
            <w:r>
              <w:t xml:space="preserve"> in </w:t>
            </w:r>
            <w:r w:rsidRPr="004B0E56">
              <w:rPr>
                <w:b/>
                <w:bCs/>
              </w:rPr>
              <w:t>C#</w:t>
            </w:r>
            <w:r w:rsidR="00036180">
              <w:rPr>
                <w:b/>
                <w:bCs/>
              </w:rPr>
              <w:t xml:space="preserve"> and Scala</w:t>
            </w:r>
            <w:r w:rsidRPr="004B0E5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>
              <w:t xml:space="preserve">Using </w:t>
            </w:r>
            <w:r w:rsidRPr="004B0E56">
              <w:rPr>
                <w:b/>
                <w:bCs/>
              </w:rPr>
              <w:t xml:space="preserve">Kafka </w:t>
            </w:r>
            <w:r w:rsidRPr="004B0E56">
              <w:t>and</w:t>
            </w:r>
            <w:r w:rsidRPr="004B0E56">
              <w:rPr>
                <w:b/>
                <w:bCs/>
              </w:rPr>
              <w:t xml:space="preserve"> zookeepe</w:t>
            </w:r>
            <w:r>
              <w:t xml:space="preserve">r  </w:t>
            </w:r>
          </w:p>
          <w:p w14:paraId="3048FFAD" w14:textId="3649B7F2" w:rsidR="00BD50C7" w:rsidRPr="00BD50C7" w:rsidRDefault="00BD50C7" w:rsidP="00414DA5">
            <w:pPr>
              <w:pStyle w:val="ListParagraph"/>
              <w:numPr>
                <w:ilvl w:val="0"/>
                <w:numId w:val="31"/>
              </w:numPr>
            </w:pPr>
            <w:r>
              <w:t xml:space="preserve">Provide technical implementation and support for </w:t>
            </w:r>
            <w:r w:rsidRPr="003050A8">
              <w:t>building</w:t>
            </w:r>
            <w:r>
              <w:t xml:space="preserve"> </w:t>
            </w:r>
            <w:r w:rsidRPr="005D160B">
              <w:rPr>
                <w:b/>
                <w:bCs/>
              </w:rPr>
              <w:t>microservices</w:t>
            </w:r>
            <w:r>
              <w:t xml:space="preserve"> with </w:t>
            </w:r>
            <w:r w:rsidRPr="005D160B">
              <w:rPr>
                <w:b/>
                <w:bCs/>
              </w:rPr>
              <w:t>REST</w:t>
            </w:r>
            <w:r w:rsidR="00FE2D2B">
              <w:rPr>
                <w:b/>
                <w:bCs/>
              </w:rPr>
              <w:t xml:space="preserve"> and SOAP</w:t>
            </w:r>
            <w:r w:rsidRPr="005D160B">
              <w:rPr>
                <w:b/>
                <w:bCs/>
              </w:rPr>
              <w:t xml:space="preserve"> APIs</w:t>
            </w:r>
            <w:r>
              <w:rPr>
                <w:b/>
                <w:bCs/>
              </w:rPr>
              <w:t>.</w:t>
            </w:r>
          </w:p>
          <w:p w14:paraId="320A62D7" w14:textId="244381C0" w:rsidR="00BD50C7" w:rsidRDefault="00BD50C7" w:rsidP="00414DA5">
            <w:pPr>
              <w:pStyle w:val="ListParagraph"/>
              <w:numPr>
                <w:ilvl w:val="0"/>
                <w:numId w:val="31"/>
              </w:numPr>
            </w:pPr>
            <w:r>
              <w:t xml:space="preserve">Implementing API Gateway using </w:t>
            </w:r>
            <w:r w:rsidRPr="00BD50C7">
              <w:rPr>
                <w:b/>
                <w:bCs/>
              </w:rPr>
              <w:t>Ocelot</w:t>
            </w:r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r w:rsidRPr="00BD50C7">
              <w:rPr>
                <w:b/>
                <w:bCs/>
              </w:rPr>
              <w:t>Ocelot.Consul</w:t>
            </w:r>
            <w:r>
              <w:rPr>
                <w:b/>
                <w:bCs/>
              </w:rPr>
              <w:t xml:space="preserve"> </w:t>
            </w:r>
            <w:r>
              <w:t xml:space="preserve">for load balancing and service registration dynamically. </w:t>
            </w:r>
          </w:p>
          <w:p w14:paraId="13BBADDF" w14:textId="5D0E8B2E" w:rsidR="00BD50C7" w:rsidRDefault="00BD50C7" w:rsidP="00414DA5">
            <w:pPr>
              <w:pStyle w:val="ListParagraph"/>
              <w:numPr>
                <w:ilvl w:val="0"/>
                <w:numId w:val="31"/>
              </w:numPr>
            </w:pPr>
            <w:r>
              <w:rPr>
                <w:bCs/>
              </w:rPr>
              <w:t xml:space="preserve">Performance Testing support using </w:t>
            </w:r>
            <w:r w:rsidRPr="005D160B">
              <w:rPr>
                <w:b/>
              </w:rPr>
              <w:t>Postman</w:t>
            </w:r>
            <w:r>
              <w:rPr>
                <w:b/>
              </w:rPr>
              <w:t xml:space="preserve"> </w:t>
            </w:r>
            <w:r w:rsidRPr="005D160B">
              <w:rPr>
                <w:bCs/>
              </w:rPr>
              <w:t>&amp;</w:t>
            </w:r>
            <w:r>
              <w:rPr>
                <w:bCs/>
              </w:rPr>
              <w:t xml:space="preserve"> </w:t>
            </w:r>
            <w:r w:rsidRPr="005D160B">
              <w:rPr>
                <w:b/>
              </w:rPr>
              <w:t>West</w:t>
            </w:r>
            <w:r>
              <w:rPr>
                <w:b/>
              </w:rPr>
              <w:t xml:space="preserve"> </w:t>
            </w:r>
            <w:r w:rsidRPr="005D160B">
              <w:rPr>
                <w:b/>
              </w:rPr>
              <w:t xml:space="preserve">Wind </w:t>
            </w:r>
            <w:r>
              <w:rPr>
                <w:b/>
              </w:rPr>
              <w:t>Web</w:t>
            </w:r>
            <w:r w:rsidRPr="005D160B">
              <w:rPr>
                <w:b/>
              </w:rPr>
              <w:t>Surge</w:t>
            </w:r>
            <w:r>
              <w:rPr>
                <w:bCs/>
              </w:rPr>
              <w:t xml:space="preserve"> of HTTP </w:t>
            </w:r>
            <w:r w:rsidR="00451B2C">
              <w:rPr>
                <w:bCs/>
              </w:rPr>
              <w:t>requests.</w:t>
            </w:r>
          </w:p>
          <w:p w14:paraId="3BC90AC0" w14:textId="5641116A" w:rsidR="00414DA5" w:rsidRDefault="00BD50C7" w:rsidP="00414DA5">
            <w:pPr>
              <w:pStyle w:val="ListParagraph"/>
              <w:numPr>
                <w:ilvl w:val="0"/>
                <w:numId w:val="31"/>
              </w:numPr>
            </w:pPr>
            <w:r>
              <w:t>Using</w:t>
            </w:r>
            <w:r w:rsidR="00414DA5">
              <w:t xml:space="preserve"> </w:t>
            </w:r>
            <w:r w:rsidR="00414DA5" w:rsidRPr="005D160B">
              <w:rPr>
                <w:b/>
                <w:bCs/>
              </w:rPr>
              <w:t>SCRUM</w:t>
            </w:r>
            <w:r w:rsidR="00414DA5">
              <w:t xml:space="preserve"> methodology </w:t>
            </w:r>
            <w:r>
              <w:t xml:space="preserve">along </w:t>
            </w:r>
            <w:r w:rsidR="00414DA5">
              <w:t xml:space="preserve">with </w:t>
            </w:r>
            <w:r w:rsidR="00414DA5" w:rsidRPr="005D160B">
              <w:rPr>
                <w:b/>
                <w:bCs/>
              </w:rPr>
              <w:t>JIRA</w:t>
            </w:r>
            <w:r w:rsidR="00414DA5">
              <w:t xml:space="preserve"> as project management tool.</w:t>
            </w:r>
          </w:p>
          <w:p w14:paraId="04F769AA" w14:textId="5A45DD7B" w:rsidR="005D160B" w:rsidRDefault="00414DA5" w:rsidP="00BD50C7">
            <w:pPr>
              <w:pStyle w:val="ListParagraph"/>
              <w:numPr>
                <w:ilvl w:val="0"/>
                <w:numId w:val="31"/>
              </w:numPr>
            </w:pPr>
            <w:r>
              <w:t>Started as</w:t>
            </w:r>
            <w:r w:rsidRPr="005D160B">
              <w:rPr>
                <w:b/>
                <w:bCs/>
              </w:rPr>
              <w:t xml:space="preserve"> </w:t>
            </w:r>
            <w:r w:rsidR="00BD50C7" w:rsidRPr="007D1F33">
              <w:t>a</w:t>
            </w:r>
            <w:r w:rsidR="005D160B">
              <w:t xml:space="preserve"> </w:t>
            </w:r>
            <w:r w:rsidR="00362A0D">
              <w:t>JS</w:t>
            </w:r>
            <w:r w:rsidR="005D160B">
              <w:t xml:space="preserve"> developer</w:t>
            </w:r>
            <w:r w:rsidR="00BD50C7">
              <w:t xml:space="preserve"> using</w:t>
            </w:r>
            <w:r w:rsidR="00362A0D">
              <w:t xml:space="preserve"> </w:t>
            </w:r>
            <w:r w:rsidR="00362A0D" w:rsidRPr="00362A0D">
              <w:rPr>
                <w:b/>
                <w:bCs/>
              </w:rPr>
              <w:t>NodeJS</w:t>
            </w:r>
            <w:r w:rsidR="00362A0D">
              <w:t>,</w:t>
            </w:r>
            <w:r w:rsidR="00BD50C7">
              <w:t xml:space="preserve"> </w:t>
            </w:r>
            <w:r w:rsidR="00BD50C7" w:rsidRPr="00BD50C7">
              <w:rPr>
                <w:b/>
                <w:bCs/>
              </w:rPr>
              <w:t>React</w:t>
            </w:r>
            <w:r w:rsidR="00036180">
              <w:rPr>
                <w:b/>
                <w:bCs/>
              </w:rPr>
              <w:t>-</w:t>
            </w:r>
            <w:r w:rsidR="00BD50C7" w:rsidRPr="00BD50C7">
              <w:rPr>
                <w:b/>
                <w:bCs/>
              </w:rPr>
              <w:t>JS, Next</w:t>
            </w:r>
            <w:r w:rsidR="00036180">
              <w:rPr>
                <w:b/>
                <w:bCs/>
              </w:rPr>
              <w:t>-</w:t>
            </w:r>
            <w:r w:rsidR="00BD50C7" w:rsidRPr="00BD50C7">
              <w:rPr>
                <w:b/>
                <w:bCs/>
              </w:rPr>
              <w:t>JS</w:t>
            </w:r>
            <w:r w:rsidR="007D1F33">
              <w:rPr>
                <w:b/>
                <w:bCs/>
              </w:rPr>
              <w:t xml:space="preserve"> &amp;</w:t>
            </w:r>
            <w:r w:rsidR="00BD50C7" w:rsidRPr="00BD50C7">
              <w:rPr>
                <w:b/>
                <w:bCs/>
              </w:rPr>
              <w:t xml:space="preserve"> Rx</w:t>
            </w:r>
            <w:r w:rsidR="00036180">
              <w:rPr>
                <w:b/>
                <w:bCs/>
              </w:rPr>
              <w:t>-</w:t>
            </w:r>
            <w:r w:rsidR="00BD50C7" w:rsidRPr="00BD50C7">
              <w:rPr>
                <w:b/>
                <w:bCs/>
              </w:rPr>
              <w:t>JS</w:t>
            </w:r>
          </w:p>
          <w:p w14:paraId="4E2CDFEA" w14:textId="4CBEDE48" w:rsidR="00413861" w:rsidRDefault="00413861" w:rsidP="001D0BF1">
            <w:pPr>
              <w:pStyle w:val="Heading3"/>
              <w:contextualSpacing w:val="0"/>
            </w:pPr>
          </w:p>
          <w:p w14:paraId="51625D7A" w14:textId="45A8EBAF" w:rsidR="007F1BC4" w:rsidRDefault="007F1BC4" w:rsidP="001D0BF1">
            <w:pPr>
              <w:pStyle w:val="Heading3"/>
              <w:contextualSpacing w:val="0"/>
            </w:pPr>
          </w:p>
          <w:p w14:paraId="7C6674A8" w14:textId="01965A4E" w:rsidR="007F1BC4" w:rsidRDefault="007F1BC4" w:rsidP="001D0BF1">
            <w:pPr>
              <w:pStyle w:val="Heading3"/>
              <w:contextualSpacing w:val="0"/>
            </w:pPr>
          </w:p>
          <w:p w14:paraId="00130CD3" w14:textId="77777777" w:rsidR="007F1BC4" w:rsidRDefault="007F1BC4" w:rsidP="001D0BF1">
            <w:pPr>
              <w:pStyle w:val="Heading3"/>
              <w:contextualSpacing w:val="0"/>
            </w:pPr>
          </w:p>
          <w:p w14:paraId="08914C6D" w14:textId="2ED41D16" w:rsidR="001D0BF1" w:rsidRPr="00CF1A49" w:rsidRDefault="542ED468" w:rsidP="542ED468">
            <w:pPr>
              <w:pStyle w:val="Heading3"/>
            </w:pPr>
            <w:r>
              <w:t>Feb 2019 – SEP 2021</w:t>
            </w:r>
          </w:p>
          <w:p w14:paraId="492DB21C" w14:textId="77777777" w:rsidR="001D0BF1" w:rsidRPr="00CF1A49" w:rsidRDefault="00991722" w:rsidP="001D0BF1">
            <w:pPr>
              <w:pStyle w:val="Heading2"/>
              <w:contextualSpacing w:val="0"/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Geek warehouse</w:t>
            </w:r>
          </w:p>
          <w:p w14:paraId="7916C511" w14:textId="77777777" w:rsidR="001E3120" w:rsidRDefault="00000000" w:rsidP="001D0BF1">
            <w:pPr>
              <w:contextualSpacing w:val="0"/>
            </w:pPr>
            <w:hyperlink r:id="rId20" w:history="1">
              <w:r w:rsidR="00991722" w:rsidRPr="00106BA1">
                <w:rPr>
                  <w:rStyle w:val="Hyperlink"/>
                </w:rPr>
                <w:t>www.geekwarehouse.org</w:t>
              </w:r>
            </w:hyperlink>
            <w:r w:rsidR="00991722">
              <w:t xml:space="preserve"> </w:t>
            </w:r>
          </w:p>
          <w:p w14:paraId="7341B896" w14:textId="77777777" w:rsidR="00FB32DF" w:rsidRDefault="00FB32DF" w:rsidP="001D0BF1">
            <w:pPr>
              <w:contextualSpacing w:val="0"/>
            </w:pPr>
          </w:p>
          <w:p w14:paraId="6A0D73D6" w14:textId="002532D4" w:rsidR="00036180" w:rsidRDefault="00036180" w:rsidP="001D0BF1">
            <w:pPr>
              <w:contextualSpacing w:val="0"/>
            </w:pPr>
            <w:r>
              <w:t>A start-up</w:t>
            </w:r>
            <w:r w:rsidR="00FD3703" w:rsidRPr="00FD3703">
              <w:t xml:space="preserve"> organization</w:t>
            </w:r>
            <w:r>
              <w:t xml:space="preserve"> where I </w:t>
            </w:r>
            <w:r w:rsidR="00FD3703" w:rsidRPr="00FD3703">
              <w:t>develop</w:t>
            </w:r>
            <w:r>
              <w:t>ed</w:t>
            </w:r>
            <w:r w:rsidR="00FD3703" w:rsidRPr="00FD3703">
              <w:t xml:space="preserve"> technical skills</w:t>
            </w:r>
            <w:r>
              <w:t>,</w:t>
            </w:r>
            <w:r w:rsidR="00FD3703" w:rsidRPr="00FD3703">
              <w:t xml:space="preserve"> </w:t>
            </w:r>
            <w:r>
              <w:t>w</w:t>
            </w:r>
            <w:r w:rsidR="00FD3703" w:rsidRPr="00FD3703">
              <w:t xml:space="preserve">orking as </w:t>
            </w:r>
            <w:r w:rsidR="007F1BC4">
              <w:t>client coordinator</w:t>
            </w:r>
            <w:r w:rsidR="00FD3703" w:rsidRPr="00FD3703">
              <w:t xml:space="preserve"> as well as technical lead.</w:t>
            </w:r>
          </w:p>
          <w:p w14:paraId="69E5B7E1" w14:textId="51EF72A1" w:rsidR="00FD3703" w:rsidRDefault="00FD3703" w:rsidP="001D0BF1">
            <w:p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1D8FD054" w14:textId="77777777" w:rsidR="00991722" w:rsidRPr="00991722" w:rsidRDefault="00991722" w:rsidP="00991722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Web based Pharmaceutical ERP</w:t>
            </w:r>
            <w:r>
              <w:rPr>
                <w:b/>
                <w:bCs/>
              </w:rPr>
              <w:br/>
            </w:r>
            <w:r w:rsidRPr="00991722">
              <w:t xml:space="preserve">Developed for </w:t>
            </w:r>
            <w:r w:rsidRPr="00991722">
              <w:rPr>
                <w:i/>
                <w:iCs/>
              </w:rPr>
              <w:t>Gudia Private Limited</w:t>
            </w:r>
            <w:r w:rsidRPr="00991722">
              <w:t xml:space="preserve"> (</w:t>
            </w:r>
            <w:hyperlink r:id="rId21" w:history="1">
              <w:r w:rsidRPr="00991722">
                <w:rPr>
                  <w:rStyle w:val="Hyperlink"/>
                </w:rPr>
                <w:t>gudiagroup.com</w:t>
              </w:r>
            </w:hyperlink>
            <w:r w:rsidRPr="00991722">
              <w:t xml:space="preserve">) using </w:t>
            </w:r>
            <w:r w:rsidRPr="00991722">
              <w:rPr>
                <w:b/>
                <w:bCs/>
              </w:rPr>
              <w:t>Knockout JS</w:t>
            </w:r>
            <w:r w:rsidRPr="00991722">
              <w:t xml:space="preserve"> framework and </w:t>
            </w:r>
            <w:r w:rsidRPr="00991722">
              <w:rPr>
                <w:b/>
                <w:bCs/>
              </w:rPr>
              <w:t>custom CSS</w:t>
            </w:r>
            <w:r w:rsidRPr="00991722">
              <w:t xml:space="preserve"> for frontend and </w:t>
            </w:r>
            <w:r w:rsidRPr="00991722">
              <w:rPr>
                <w:b/>
                <w:bCs/>
              </w:rPr>
              <w:t>TaffyDB</w:t>
            </w:r>
            <w:r w:rsidRPr="00991722">
              <w:t xml:space="preserve"> as JavaScript Database, and </w:t>
            </w:r>
            <w:r w:rsidRPr="00991722">
              <w:rPr>
                <w:b/>
                <w:bCs/>
              </w:rPr>
              <w:t>ASP.Net</w:t>
            </w:r>
            <w:r w:rsidRPr="00991722">
              <w:t xml:space="preserve"> with </w:t>
            </w:r>
            <w:r w:rsidRPr="00991722">
              <w:rPr>
                <w:b/>
                <w:bCs/>
              </w:rPr>
              <w:t>C#</w:t>
            </w:r>
            <w:r w:rsidRPr="00991722">
              <w:t xml:space="preserve"> and </w:t>
            </w:r>
            <w:r w:rsidRPr="00991722">
              <w:rPr>
                <w:b/>
                <w:bCs/>
              </w:rPr>
              <w:t>MS SQL Server</w:t>
            </w:r>
            <w:r w:rsidRPr="00991722">
              <w:t xml:space="preserve"> Database for backend.</w:t>
            </w:r>
            <w:r w:rsidR="005126CF">
              <w:br/>
            </w:r>
          </w:p>
          <w:p w14:paraId="3137FA5D" w14:textId="08822816" w:rsidR="005126CF" w:rsidRPr="005126CF" w:rsidRDefault="005126CF" w:rsidP="005126CF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5126CF">
              <w:rPr>
                <w:b/>
                <w:bCs/>
              </w:rPr>
              <w:t>MS Windows based Accounts Management System</w:t>
            </w:r>
            <w:r w:rsidRPr="005126CF">
              <w:rPr>
                <w:b/>
                <w:bCs/>
              </w:rPr>
              <w:br/>
            </w:r>
            <w:r w:rsidRPr="005126CF">
              <w:t xml:space="preserve">Developed for a </w:t>
            </w:r>
            <w:r w:rsidRPr="005126CF">
              <w:rPr>
                <w:i/>
                <w:iCs/>
              </w:rPr>
              <w:t>Construction Company</w:t>
            </w:r>
            <w:r w:rsidRPr="005126CF">
              <w:t xml:space="preserve"> using </w:t>
            </w:r>
            <w:r w:rsidRPr="005126CF">
              <w:rPr>
                <w:b/>
                <w:bCs/>
              </w:rPr>
              <w:t>C#</w:t>
            </w:r>
            <w:r w:rsidRPr="005126CF">
              <w:t xml:space="preserve"> and </w:t>
            </w:r>
            <w:r w:rsidRPr="005126CF">
              <w:rPr>
                <w:b/>
                <w:bCs/>
              </w:rPr>
              <w:t>Bunifu UI</w:t>
            </w:r>
            <w:r w:rsidRPr="005126CF">
              <w:t xml:space="preserve"> </w:t>
            </w:r>
            <w:r w:rsidRPr="005126CF">
              <w:rPr>
                <w:b/>
                <w:bCs/>
              </w:rPr>
              <w:t>framework</w:t>
            </w:r>
            <w:r w:rsidRPr="005126CF">
              <w:t xml:space="preserve"> and </w:t>
            </w:r>
            <w:r w:rsidRPr="005126CF">
              <w:rPr>
                <w:b/>
                <w:bCs/>
              </w:rPr>
              <w:t>SQLite</w:t>
            </w:r>
            <w:r w:rsidRPr="005126CF">
              <w:t xml:space="preserve"> as database.</w:t>
            </w:r>
            <w:r>
              <w:br/>
            </w:r>
          </w:p>
          <w:p w14:paraId="4B8C7F13" w14:textId="77777777" w:rsidR="00991722" w:rsidRPr="000354FB" w:rsidRDefault="005126CF" w:rsidP="000354FB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5126CF">
              <w:rPr>
                <w:b/>
                <w:bCs/>
              </w:rPr>
              <w:lastRenderedPageBreak/>
              <w:t>Cross-platform Desktop Accounts Management System</w:t>
            </w:r>
            <w:r>
              <w:rPr>
                <w:b/>
                <w:bCs/>
              </w:rPr>
              <w:br/>
            </w:r>
            <w:r w:rsidRPr="005126CF">
              <w:t xml:space="preserve">Developed for </w:t>
            </w:r>
            <w:r w:rsidRPr="005126CF">
              <w:rPr>
                <w:i/>
                <w:iCs/>
              </w:rPr>
              <w:t>BigFoot</w:t>
            </w:r>
            <w:r w:rsidRPr="005126CF">
              <w:t xml:space="preserve"> a Dubai based client using </w:t>
            </w:r>
            <w:r w:rsidRPr="005126CF">
              <w:rPr>
                <w:b/>
                <w:bCs/>
              </w:rPr>
              <w:t>Java</w:t>
            </w:r>
            <w:r w:rsidRPr="005126CF">
              <w:t xml:space="preserve"> and </w:t>
            </w:r>
            <w:r w:rsidRPr="005126CF">
              <w:rPr>
                <w:b/>
                <w:bCs/>
              </w:rPr>
              <w:t>Swing</w:t>
            </w:r>
            <w:r w:rsidRPr="005126CF">
              <w:t xml:space="preserve"> framework and </w:t>
            </w:r>
            <w:r w:rsidRPr="005126CF">
              <w:rPr>
                <w:b/>
                <w:bCs/>
              </w:rPr>
              <w:t>SQLite</w:t>
            </w:r>
            <w:r w:rsidRPr="005126CF">
              <w:t xml:space="preserve"> as Database.</w:t>
            </w:r>
          </w:p>
        </w:tc>
      </w:tr>
      <w:tr w:rsidR="005D160B" w:rsidRPr="00CF1A49" w14:paraId="296BDB4A" w14:textId="77777777" w:rsidTr="542ED468">
        <w:tc>
          <w:tcPr>
            <w:tcW w:w="9290" w:type="dxa"/>
          </w:tcPr>
          <w:p w14:paraId="6AAA7C35" w14:textId="5FA8B2C9" w:rsidR="007D6738" w:rsidRDefault="007D6738" w:rsidP="006B1B7F">
            <w:pPr>
              <w:pStyle w:val="Heading3"/>
            </w:pPr>
          </w:p>
        </w:tc>
      </w:tr>
    </w:tbl>
    <w:sdt>
      <w:sdtPr>
        <w:alias w:val="Education:"/>
        <w:tag w:val="Education:"/>
        <w:id w:val="-1908763273"/>
        <w:placeholder>
          <w:docPart w:val="722A30139D2943999F00B82DC2DFD90E"/>
        </w:placeholder>
        <w:temporary/>
        <w:showingPlcHdr/>
        <w15:appearance w15:val="hidden"/>
      </w:sdtPr>
      <w:sdtContent>
        <w:p w14:paraId="475C34BC" w14:textId="1E14E656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37F0E08A" w14:textId="77777777" w:rsidTr="00036180">
        <w:tc>
          <w:tcPr>
            <w:tcW w:w="9290" w:type="dxa"/>
          </w:tcPr>
          <w:p w14:paraId="375FF4C7" w14:textId="6DBAADED" w:rsidR="001D0BF1" w:rsidRPr="00CF1A49" w:rsidRDefault="00E554D1" w:rsidP="001D0BF1">
            <w:pPr>
              <w:pStyle w:val="Heading3"/>
              <w:contextualSpacing w:val="0"/>
            </w:pPr>
            <w:r>
              <w:t xml:space="preserve">AUg 2016 - </w:t>
            </w:r>
            <w:r w:rsidR="000354FB">
              <w:t>Aug</w:t>
            </w:r>
            <w:r w:rsidR="001D0BF1" w:rsidRPr="00CF1A49">
              <w:t xml:space="preserve"> </w:t>
            </w:r>
            <w:r w:rsidR="000354FB">
              <w:t>2020</w:t>
            </w:r>
          </w:p>
          <w:p w14:paraId="67F7404D" w14:textId="6DD143A7" w:rsidR="004F6048" w:rsidRDefault="000354FB" w:rsidP="001D0BF1">
            <w:pPr>
              <w:pStyle w:val="Heading2"/>
              <w:contextualSpacing w:val="0"/>
            </w:pPr>
            <w:r>
              <w:t>Bachelor OF SCIENCE in computer science</w:t>
            </w:r>
            <w:r w:rsidR="001D0BF1" w:rsidRPr="00CF1A49">
              <w:t xml:space="preserve"> </w:t>
            </w:r>
          </w:p>
          <w:p w14:paraId="4D25A327" w14:textId="372759FF" w:rsidR="000354FB" w:rsidRPr="00036180" w:rsidRDefault="000354FB" w:rsidP="00036180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>bahria university</w:t>
            </w:r>
            <w:r w:rsidR="004F6048">
              <w:rPr>
                <w:rStyle w:val="SubtleReference"/>
              </w:rPr>
              <w:t>, Karachi, PAkistan</w:t>
            </w:r>
          </w:p>
        </w:tc>
      </w:tr>
      <w:tr w:rsidR="00036180" w:rsidRPr="00CF1A49" w14:paraId="586E0214" w14:textId="77777777" w:rsidTr="00036180">
        <w:tc>
          <w:tcPr>
            <w:tcW w:w="9290" w:type="dxa"/>
          </w:tcPr>
          <w:p w14:paraId="17D81A19" w14:textId="1432DA49" w:rsidR="00036180" w:rsidRDefault="00036180" w:rsidP="001D0BF1">
            <w:pPr>
              <w:pStyle w:val="Heading3"/>
            </w:pPr>
          </w:p>
        </w:tc>
      </w:tr>
    </w:tbl>
    <w:p w14:paraId="5EE11784" w14:textId="7989659A" w:rsidR="0035570C" w:rsidRDefault="0035570C" w:rsidP="0035570C">
      <w:pPr>
        <w:pStyle w:val="Heading1"/>
      </w:pPr>
      <w:r>
        <w:t>Licenses &amp; Certifications</w:t>
      </w:r>
    </w:p>
    <w:tbl>
      <w:tblPr>
        <w:tblStyle w:val="TableGrid"/>
        <w:tblW w:w="504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881"/>
      </w:tblGrid>
      <w:tr w:rsidR="0035570C" w:rsidRPr="00CF1A49" w14:paraId="0A80DE97" w14:textId="77777777" w:rsidTr="00362A0D">
        <w:tc>
          <w:tcPr>
            <w:tcW w:w="10881" w:type="dxa"/>
          </w:tcPr>
          <w:tbl>
            <w:tblPr>
              <w:tblStyle w:val="PlainTable3"/>
              <w:tblW w:w="10305" w:type="dxa"/>
              <w:tblLook w:val="0420" w:firstRow="1" w:lastRow="0" w:firstColumn="0" w:lastColumn="0" w:noHBand="0" w:noVBand="1"/>
              <w:tblCaption w:val=""/>
              <w:tblDescription w:val=""/>
            </w:tblPr>
            <w:tblGrid>
              <w:gridCol w:w="2109"/>
              <w:gridCol w:w="2256"/>
              <w:gridCol w:w="1800"/>
              <w:gridCol w:w="4140"/>
            </w:tblGrid>
            <w:tr w:rsidR="00362A0D" w14:paraId="37C5A188" w14:textId="77777777" w:rsidTr="00362A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109" w:type="dxa"/>
                  <w:hideMark/>
                </w:tcPr>
                <w:p w14:paraId="16253130" w14:textId="1DFA2C12" w:rsidR="00362A0D" w:rsidRPr="005B2C21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B2C21">
                    <w:rPr>
                      <w:rFonts w:ascii="Calibri" w:hAnsi="Calibri" w:cs="Calibri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2256" w:type="dxa"/>
                  <w:hideMark/>
                </w:tcPr>
                <w:p w14:paraId="2BDCC732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Issuing Organization</w:t>
                  </w:r>
                </w:p>
              </w:tc>
              <w:tc>
                <w:tcPr>
                  <w:tcW w:w="1800" w:type="dxa"/>
                  <w:hideMark/>
                </w:tcPr>
                <w:p w14:paraId="4FD28AF3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Issue Date</w:t>
                  </w:r>
                </w:p>
              </w:tc>
              <w:tc>
                <w:tcPr>
                  <w:tcW w:w="4140" w:type="dxa"/>
                  <w:hideMark/>
                </w:tcPr>
                <w:p w14:paraId="5B29788C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Credential ID/URL</w:t>
                  </w:r>
                </w:p>
              </w:tc>
            </w:tr>
            <w:tr w:rsidR="00EA6C12" w14:paraId="017F9415" w14:textId="77777777" w:rsidTr="00362A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09" w:type="dxa"/>
                </w:tcPr>
                <w:p w14:paraId="63464C5C" w14:textId="08E94642" w:rsidR="00EA6C12" w:rsidRPr="005B2C21" w:rsidRDefault="00EA6C12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6C12">
                    <w:rPr>
                      <w:rFonts w:ascii="Calibri" w:hAnsi="Calibri" w:cs="Calibri"/>
                      <w:sz w:val="22"/>
                      <w:szCs w:val="22"/>
                    </w:rPr>
                    <w:t>AWS Cloud Quest: Cloud Practitioner</w:t>
                  </w:r>
                </w:p>
              </w:tc>
              <w:tc>
                <w:tcPr>
                  <w:tcW w:w="2256" w:type="dxa"/>
                </w:tcPr>
                <w:p w14:paraId="1AEC4C9A" w14:textId="01D2C419" w:rsidR="00EA6C12" w:rsidRDefault="00EA6C12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6C12">
                    <w:rPr>
                      <w:rFonts w:ascii="Calibri" w:hAnsi="Calibri" w:cs="Calibri"/>
                      <w:sz w:val="22"/>
                      <w:szCs w:val="22"/>
                    </w:rPr>
                    <w:t>Amazon Web Services Training and Certification</w:t>
                  </w:r>
                </w:p>
              </w:tc>
              <w:tc>
                <w:tcPr>
                  <w:tcW w:w="1800" w:type="dxa"/>
                </w:tcPr>
                <w:p w14:paraId="764367FD" w14:textId="5BD30832" w:rsidR="00EA6C12" w:rsidRDefault="00EA6C12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May 2024</w:t>
                  </w:r>
                </w:p>
              </w:tc>
              <w:tc>
                <w:tcPr>
                  <w:tcW w:w="4140" w:type="dxa"/>
                </w:tcPr>
                <w:p w14:paraId="12F95005" w14:textId="33B06089" w:rsidR="00EA6C12" w:rsidRDefault="00000000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22" w:history="1">
                    <w:r w:rsidR="00EA6C12" w:rsidRPr="00EA6C12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www.credly.com/badges/94012621-cfa8-47fa-a402-b49493407609/linked_in_profile</w:t>
                    </w:r>
                  </w:hyperlink>
                </w:p>
              </w:tc>
            </w:tr>
            <w:tr w:rsidR="00B26840" w14:paraId="2D02A757" w14:textId="77777777" w:rsidTr="00362A0D">
              <w:tc>
                <w:tcPr>
                  <w:tcW w:w="2109" w:type="dxa"/>
                </w:tcPr>
                <w:p w14:paraId="32D43917" w14:textId="77777777" w:rsidR="00B26840" w:rsidRDefault="00B26840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Agile Project Management</w:t>
                  </w:r>
                </w:p>
                <w:p w14:paraId="342A6D0E" w14:textId="08AEA617" w:rsidR="00A90674" w:rsidRPr="005B2C21" w:rsidRDefault="00A90674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56" w:type="dxa"/>
                </w:tcPr>
                <w:p w14:paraId="5AA68EEC" w14:textId="6146CD23" w:rsidR="00B26840" w:rsidRDefault="00B26840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Google – Coursera</w:t>
                  </w:r>
                </w:p>
              </w:tc>
              <w:tc>
                <w:tcPr>
                  <w:tcW w:w="1800" w:type="dxa"/>
                </w:tcPr>
                <w:p w14:paraId="42C5CF99" w14:textId="6B27E285" w:rsidR="00B26840" w:rsidRDefault="00B26840" w:rsidP="00362A0D">
                  <w:pPr>
                    <w:pStyle w:val="NormalWeb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December 2023</w:t>
                  </w:r>
                </w:p>
              </w:tc>
              <w:tc>
                <w:tcPr>
                  <w:tcW w:w="4140" w:type="dxa"/>
                </w:tcPr>
                <w:p w14:paraId="39B9EE95" w14:textId="1AB95E71" w:rsidR="00B26840" w:rsidRPr="00B26840" w:rsidRDefault="00000000" w:rsidP="00362A0D">
                  <w:pPr>
                    <w:pStyle w:val="NormalWeb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hyperlink r:id="rId23" w:history="1">
                    <w:r w:rsidR="00B26840" w:rsidRPr="00B26840">
                      <w:rPr>
                        <w:rStyle w:val="Hyperlink"/>
                        <w:rFonts w:ascii="Calibri" w:hAnsi="Calibri" w:cs="Calibri"/>
                        <w:b/>
                        <w:bCs/>
                        <w:sz w:val="22"/>
                        <w:szCs w:val="22"/>
                      </w:rPr>
                      <w:t>06a764183252f164a1746427074a2175</w:t>
                    </w:r>
                  </w:hyperlink>
                </w:p>
              </w:tc>
            </w:tr>
            <w:tr w:rsidR="00362A0D" w14:paraId="3CF01FB5" w14:textId="77777777" w:rsidTr="00362A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09" w:type="dxa"/>
                  <w:hideMark/>
                </w:tcPr>
                <w:p w14:paraId="33D2BC11" w14:textId="3FB8EAC3" w:rsidR="00362A0D" w:rsidRPr="00D77D45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b/>
                      <w:bCs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Design Patterns</w:t>
                  </w:r>
                </w:p>
              </w:tc>
              <w:tc>
                <w:tcPr>
                  <w:tcW w:w="2256" w:type="dxa"/>
                  <w:hideMark/>
                </w:tcPr>
                <w:p w14:paraId="3685B3F7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Coursera – University of Alberta</w:t>
                  </w:r>
                </w:p>
              </w:tc>
              <w:tc>
                <w:tcPr>
                  <w:tcW w:w="1800" w:type="dxa"/>
                  <w:hideMark/>
                </w:tcPr>
                <w:p w14:paraId="4255D1C3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January 2023</w:t>
                  </w:r>
                </w:p>
              </w:tc>
              <w:tc>
                <w:tcPr>
                  <w:tcW w:w="4140" w:type="dxa"/>
                  <w:hideMark/>
                </w:tcPr>
                <w:p w14:paraId="715D072B" w14:textId="7FC47AF5" w:rsidR="00362A0D" w:rsidRDefault="00000000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auto"/>
                      <w:sz w:val="22"/>
                      <w:szCs w:val="22"/>
                    </w:rPr>
                  </w:pPr>
                  <w:hyperlink r:id="rId24" w:history="1">
                    <w:r w:rsidR="00362A0D" w:rsidRPr="006826D0">
                      <w:rPr>
                        <w:rStyle w:val="Hyperlink"/>
                        <w:rFonts w:ascii="Calibri" w:hAnsi="Calibri" w:cs="Calibri"/>
                        <w:b/>
                        <w:bCs/>
                        <w:sz w:val="22"/>
                        <w:szCs w:val="22"/>
                      </w:rPr>
                      <w:t>T2VWUSU6LKWC</w:t>
                    </w:r>
                  </w:hyperlink>
                </w:p>
              </w:tc>
            </w:tr>
            <w:tr w:rsidR="00362A0D" w14:paraId="2133A519" w14:textId="77777777" w:rsidTr="00362A0D">
              <w:tc>
                <w:tcPr>
                  <w:tcW w:w="2109" w:type="dxa"/>
                  <w:hideMark/>
                </w:tcPr>
                <w:p w14:paraId="62FD3E04" w14:textId="3728CC9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Analyzing and Visualizing data with Excel</w:t>
                  </w: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br/>
                  </w: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2256" w:type="dxa"/>
                  <w:hideMark/>
                </w:tcPr>
                <w:p w14:paraId="2841026F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Quick Start</w:t>
                  </w:r>
                </w:p>
              </w:tc>
              <w:tc>
                <w:tcPr>
                  <w:tcW w:w="1800" w:type="dxa"/>
                  <w:hideMark/>
                </w:tcPr>
                <w:p w14:paraId="61073423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July 2022</w:t>
                  </w:r>
                </w:p>
              </w:tc>
              <w:tc>
                <w:tcPr>
                  <w:tcW w:w="4140" w:type="dxa"/>
                  <w:hideMark/>
                </w:tcPr>
                <w:p w14:paraId="6C681E6B" w14:textId="3E217949" w:rsidR="00362A0D" w:rsidRDefault="00000000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auto"/>
                      <w:sz w:val="22"/>
                      <w:szCs w:val="22"/>
                    </w:rPr>
                  </w:pPr>
                  <w:hyperlink r:id="rId25" w:history="1">
                    <w:r w:rsidR="00362A0D" w:rsidRPr="006826D0">
                      <w:rPr>
                        <w:rStyle w:val="Hyperlink"/>
                        <w:rFonts w:ascii="Calibri" w:hAnsi="Calibri" w:cs="Calibri"/>
                        <w:b/>
                        <w:bCs/>
                        <w:sz w:val="22"/>
                        <w:szCs w:val="22"/>
                      </w:rPr>
                      <w:t>0220d7ce-96ec-4347-a232-33d867a136f6</w:t>
                    </w:r>
                  </w:hyperlink>
                </w:p>
              </w:tc>
            </w:tr>
            <w:tr w:rsidR="00362A0D" w14:paraId="1A7BE9A4" w14:textId="77777777" w:rsidTr="00362A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09" w:type="dxa"/>
                  <w:hideMark/>
                </w:tcPr>
                <w:p w14:paraId="555175D7" w14:textId="333D8C0E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Introduction to Data Science</w:t>
                  </w: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br/>
                  </w: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2256" w:type="dxa"/>
                  <w:hideMark/>
                </w:tcPr>
                <w:p w14:paraId="31229711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Quick Start</w:t>
                  </w:r>
                </w:p>
              </w:tc>
              <w:tc>
                <w:tcPr>
                  <w:tcW w:w="1800" w:type="dxa"/>
                  <w:hideMark/>
                </w:tcPr>
                <w:p w14:paraId="170A387A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July 2022</w:t>
                  </w:r>
                </w:p>
              </w:tc>
              <w:tc>
                <w:tcPr>
                  <w:tcW w:w="4140" w:type="dxa"/>
                  <w:hideMark/>
                </w:tcPr>
                <w:p w14:paraId="7E2556DD" w14:textId="2536BB9D" w:rsidR="00362A0D" w:rsidRDefault="00000000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auto"/>
                      <w:sz w:val="22"/>
                      <w:szCs w:val="22"/>
                    </w:rPr>
                  </w:pPr>
                  <w:hyperlink r:id="rId26" w:history="1">
                    <w:r w:rsidR="00362A0D" w:rsidRPr="006826D0">
                      <w:rPr>
                        <w:rStyle w:val="Hyperlink"/>
                        <w:rFonts w:ascii="Calibri" w:hAnsi="Calibri" w:cs="Calibri"/>
                        <w:b/>
                        <w:bCs/>
                        <w:sz w:val="22"/>
                        <w:szCs w:val="22"/>
                      </w:rPr>
                      <w:t>18861eeb-2a13-4363-8535-67a2a1001c27</w:t>
                    </w:r>
                  </w:hyperlink>
                </w:p>
              </w:tc>
            </w:tr>
            <w:tr w:rsidR="00362A0D" w14:paraId="4280687E" w14:textId="77777777" w:rsidTr="00362A0D">
              <w:tc>
                <w:tcPr>
                  <w:tcW w:w="2109" w:type="dxa"/>
                  <w:hideMark/>
                </w:tcPr>
                <w:p w14:paraId="1EBEF6D9" w14:textId="19A702F2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Data Structures and Performance</w:t>
                  </w: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br/>
                  </w: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2256" w:type="dxa"/>
                  <w:hideMark/>
                </w:tcPr>
                <w:p w14:paraId="1F109423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Coursera - UC San Diego</w:t>
                  </w:r>
                </w:p>
              </w:tc>
              <w:tc>
                <w:tcPr>
                  <w:tcW w:w="1800" w:type="dxa"/>
                  <w:hideMark/>
                </w:tcPr>
                <w:p w14:paraId="5A0FCA1F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Sep 2020</w:t>
                  </w:r>
                </w:p>
              </w:tc>
              <w:tc>
                <w:tcPr>
                  <w:tcW w:w="4140" w:type="dxa"/>
                  <w:hideMark/>
                </w:tcPr>
                <w:p w14:paraId="2AC9E513" w14:textId="445F0438" w:rsidR="00362A0D" w:rsidRDefault="00000000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auto"/>
                      <w:sz w:val="22"/>
                      <w:szCs w:val="22"/>
                    </w:rPr>
                  </w:pPr>
                  <w:hyperlink r:id="rId27" w:history="1">
                    <w:r w:rsidR="00362A0D" w:rsidRPr="006826D0">
                      <w:rPr>
                        <w:rStyle w:val="Hyperlink"/>
                        <w:rFonts w:ascii="Calibri" w:hAnsi="Calibri" w:cs="Calibri"/>
                        <w:b/>
                        <w:bCs/>
                        <w:sz w:val="22"/>
                        <w:szCs w:val="22"/>
                      </w:rPr>
                      <w:t>345U2JKWW38D</w:t>
                    </w:r>
                  </w:hyperlink>
                </w:p>
              </w:tc>
            </w:tr>
            <w:tr w:rsidR="00362A0D" w14:paraId="2034D910" w14:textId="77777777" w:rsidTr="00362A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09" w:type="dxa"/>
                  <w:hideMark/>
                </w:tcPr>
                <w:p w14:paraId="53358BDB" w14:textId="5B32CEB3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Getting Started with Spring Boot (JAVA)</w:t>
                  </w: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br/>
                  </w: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2256" w:type="dxa"/>
                  <w:hideMark/>
                </w:tcPr>
                <w:p w14:paraId="4843217B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Amigoscode</w:t>
                  </w:r>
                </w:p>
              </w:tc>
              <w:tc>
                <w:tcPr>
                  <w:tcW w:w="1800" w:type="dxa"/>
                  <w:hideMark/>
                </w:tcPr>
                <w:p w14:paraId="52684C1E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July 2021</w:t>
                  </w:r>
                </w:p>
              </w:tc>
              <w:tc>
                <w:tcPr>
                  <w:tcW w:w="4140" w:type="dxa"/>
                  <w:hideMark/>
                </w:tcPr>
                <w:p w14:paraId="063CEBFA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cert_yljnfg14</w:t>
                  </w:r>
                </w:p>
              </w:tc>
            </w:tr>
            <w:tr w:rsidR="00362A0D" w14:paraId="1F2020F2" w14:textId="77777777" w:rsidTr="00362A0D">
              <w:tc>
                <w:tcPr>
                  <w:tcW w:w="2109" w:type="dxa"/>
                  <w:hideMark/>
                </w:tcPr>
                <w:p w14:paraId="26780392" w14:textId="54C3DBC2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Extracting and Transforming Data in SSIS</w:t>
                  </w:r>
                </w:p>
              </w:tc>
              <w:tc>
                <w:tcPr>
                  <w:tcW w:w="2256" w:type="dxa"/>
                  <w:hideMark/>
                </w:tcPr>
                <w:p w14:paraId="652DB9D3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LinkedIn</w:t>
                  </w:r>
                </w:p>
              </w:tc>
              <w:tc>
                <w:tcPr>
                  <w:tcW w:w="1800" w:type="dxa"/>
                  <w:hideMark/>
                </w:tcPr>
                <w:p w14:paraId="263EBFED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Aug 2021</w:t>
                  </w:r>
                </w:p>
              </w:tc>
              <w:tc>
                <w:tcPr>
                  <w:tcW w:w="4140" w:type="dxa"/>
                  <w:hideMark/>
                </w:tcPr>
                <w:p w14:paraId="5055ACA1" w14:textId="5908C7D1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Course was offered by IBEX Global.</w:t>
                  </w:r>
                </w:p>
              </w:tc>
            </w:tr>
            <w:tr w:rsidR="00362A0D" w14:paraId="1ABE9E6F" w14:textId="77777777" w:rsidTr="00362A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09" w:type="dxa"/>
                  <w:hideMark/>
                </w:tcPr>
                <w:p w14:paraId="2E9C9957" w14:textId="42C69525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Implementing a Data Warehouse SQL SERVER E9</w:t>
                  </w:r>
                </w:p>
              </w:tc>
              <w:tc>
                <w:tcPr>
                  <w:tcW w:w="2256" w:type="dxa"/>
                  <w:hideMark/>
                </w:tcPr>
                <w:p w14:paraId="48B37CA4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LinkedIn</w:t>
                  </w:r>
                </w:p>
              </w:tc>
              <w:tc>
                <w:tcPr>
                  <w:tcW w:w="1800" w:type="dxa"/>
                  <w:hideMark/>
                </w:tcPr>
                <w:p w14:paraId="28C177D8" w14:textId="77777777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524F4C"/>
                      <w:sz w:val="22"/>
                      <w:szCs w:val="22"/>
                    </w:rPr>
                    <w:t>Aug 2021</w:t>
                  </w:r>
                </w:p>
              </w:tc>
              <w:tc>
                <w:tcPr>
                  <w:tcW w:w="4140" w:type="dxa"/>
                  <w:hideMark/>
                </w:tcPr>
                <w:p w14:paraId="211F7243" w14:textId="471F2030" w:rsidR="00362A0D" w:rsidRDefault="00362A0D" w:rsidP="00362A0D">
                  <w:pPr>
                    <w:pStyle w:val="NormalWeb"/>
                    <w:jc w:val="center"/>
                    <w:rPr>
                      <w:rFonts w:ascii="Calibri" w:hAnsi="Calibri" w:cs="Calibr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Course was offered by IBEX Global.</w:t>
                  </w:r>
                </w:p>
              </w:tc>
            </w:tr>
          </w:tbl>
          <w:p w14:paraId="2084320D" w14:textId="604B6CA6" w:rsidR="00147733" w:rsidRPr="00147733" w:rsidRDefault="00147733" w:rsidP="00147733">
            <w:pPr>
              <w:pStyle w:val="ListParagraph"/>
              <w:ind w:left="1080"/>
              <w:rPr>
                <w:b/>
                <w:bCs/>
              </w:rPr>
            </w:pPr>
          </w:p>
        </w:tc>
      </w:tr>
    </w:tbl>
    <w:sdt>
      <w:sdtPr>
        <w:rPr>
          <w:b w:val="0"/>
          <w:caps w:val="0"/>
          <w:color w:val="1D824C" w:themeColor="accent1"/>
          <w:sz w:val="26"/>
          <w:szCs w:val="26"/>
        </w:rPr>
        <w:alias w:val="Skills:"/>
        <w:tag w:val="Skills:"/>
        <w:id w:val="-1392877668"/>
        <w:placeholder>
          <w:docPart w:val="791201F8CB9A41D9A313FA1CB12926B3"/>
        </w:placeholder>
        <w:temporary/>
        <w:showingPlcHdr/>
        <w15:appearance w15:val="hidden"/>
      </w:sdtPr>
      <w:sdtEndPr>
        <w:rPr>
          <w:b/>
          <w:caps/>
          <w:color w:val="262626" w:themeColor="text1" w:themeTint="D9"/>
          <w:sz w:val="28"/>
          <w:szCs w:val="32"/>
        </w:rPr>
      </w:sdtEndPr>
      <w:sdtContent>
        <w:p w14:paraId="7EB99B6D" w14:textId="004ED389" w:rsidR="002E52E8" w:rsidRDefault="00486277" w:rsidP="0062312F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C722A8" w:rsidRPr="00CF1A49" w14:paraId="22EE0D88" w14:textId="77777777" w:rsidTr="003434A2">
        <w:tc>
          <w:tcPr>
            <w:tcW w:w="9290" w:type="dxa"/>
          </w:tcPr>
          <w:p w14:paraId="34123B2F" w14:textId="01CEE9D2" w:rsidR="00EA6C12" w:rsidRDefault="00EA6C12" w:rsidP="0038582D">
            <w:pPr>
              <w:contextualSpacing w:val="0"/>
              <w:rPr>
                <w:b/>
                <w:bCs/>
              </w:rPr>
            </w:pPr>
            <w:r>
              <w:rPr>
                <w:rStyle w:val="Heading2Char"/>
              </w:rPr>
              <w:t>Soft Skills</w:t>
            </w:r>
            <w:r>
              <w:rPr>
                <w:b/>
                <w:bCs/>
              </w:rPr>
              <w:t>:</w:t>
            </w:r>
          </w:p>
          <w:p w14:paraId="2E0995F4" w14:textId="6355BA4E" w:rsidR="00EA6C12" w:rsidRDefault="00EA6C12" w:rsidP="00EA6C12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Leadership, Coach</w:t>
            </w:r>
          </w:p>
          <w:p w14:paraId="713073AC" w14:textId="1A272023" w:rsidR="00EA6C12" w:rsidRDefault="00EA6C12" w:rsidP="00EA6C12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Team building, training, and coaching</w:t>
            </w:r>
          </w:p>
          <w:p w14:paraId="49696609" w14:textId="7E263FB9" w:rsidR="00EA6C12" w:rsidRDefault="00EA6C12" w:rsidP="00EA6C12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Transparency in team goals</w:t>
            </w:r>
          </w:p>
          <w:p w14:paraId="0DF7B689" w14:textId="77777777" w:rsidR="00EA6C12" w:rsidRDefault="00EA6C12" w:rsidP="0038582D">
            <w:pPr>
              <w:contextualSpacing w:val="0"/>
              <w:rPr>
                <w:rStyle w:val="Heading2Char"/>
              </w:rPr>
            </w:pPr>
          </w:p>
          <w:p w14:paraId="55595D9C" w14:textId="3A002EDA" w:rsidR="009E014D" w:rsidRDefault="00C244BE" w:rsidP="0038582D">
            <w:pPr>
              <w:contextualSpacing w:val="0"/>
              <w:rPr>
                <w:b/>
                <w:bCs/>
              </w:rPr>
            </w:pPr>
            <w:r>
              <w:rPr>
                <w:rStyle w:val="Heading2Char"/>
              </w:rPr>
              <w:lastRenderedPageBreak/>
              <w:t xml:space="preserve">languages &amp; </w:t>
            </w:r>
            <w:r w:rsidR="009E014D" w:rsidRPr="00843CB7">
              <w:rPr>
                <w:rStyle w:val="Heading2Char"/>
              </w:rPr>
              <w:t>TECHNOLOGIES</w:t>
            </w:r>
            <w:r w:rsidR="009E014D">
              <w:rPr>
                <w:b/>
                <w:bCs/>
              </w:rPr>
              <w:t>:</w:t>
            </w:r>
          </w:p>
          <w:p w14:paraId="7FD8F8C7" w14:textId="21781D31" w:rsidR="00D77D45" w:rsidRDefault="00D77D45" w:rsidP="00C244BE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TypeScript, </w:t>
            </w:r>
            <w:r w:rsidR="00362A0D">
              <w:rPr>
                <w:b/>
                <w:bCs/>
              </w:rPr>
              <w:t xml:space="preserve">NodeJs, </w:t>
            </w:r>
            <w:r>
              <w:rPr>
                <w:b/>
                <w:bCs/>
              </w:rPr>
              <w:t xml:space="preserve">Java, </w:t>
            </w:r>
            <w:r w:rsidR="00EA6C12">
              <w:rPr>
                <w:b/>
                <w:bCs/>
              </w:rPr>
              <w:t>.N</w:t>
            </w:r>
            <w:r>
              <w:rPr>
                <w:b/>
                <w:bCs/>
              </w:rPr>
              <w:t>et, PHP</w:t>
            </w:r>
          </w:p>
          <w:p w14:paraId="141972A6" w14:textId="02B3A0A6" w:rsidR="00D77D45" w:rsidRDefault="00D77D45" w:rsidP="009E75CB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Postgres, MSSQL, Oracle, MySQL, SQLite, MongoDB, </w:t>
            </w:r>
            <w:r w:rsidR="00332217">
              <w:rPr>
                <w:b/>
                <w:bCs/>
              </w:rPr>
              <w:t>TaffyDb, Redis</w:t>
            </w:r>
          </w:p>
          <w:p w14:paraId="039F2F1F" w14:textId="38003B37" w:rsidR="00EA6C12" w:rsidRPr="009E75CB" w:rsidRDefault="00EA6C12" w:rsidP="009E75CB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AWS, Microk8s Kubernetes, Docker</w:t>
            </w:r>
          </w:p>
          <w:p w14:paraId="2016338C" w14:textId="77777777" w:rsidR="00136B34" w:rsidRDefault="00136B34" w:rsidP="00BC4752">
            <w:pPr>
              <w:pStyle w:val="Heading2"/>
            </w:pPr>
          </w:p>
          <w:p w14:paraId="21A729E1" w14:textId="04F758CC" w:rsidR="00BC4752" w:rsidRDefault="00BC4752" w:rsidP="00BC4752">
            <w:pPr>
              <w:pStyle w:val="Heading2"/>
            </w:pPr>
            <w:r>
              <w:t>frameworks &amp; libraries:</w:t>
            </w:r>
          </w:p>
          <w:p w14:paraId="2B2C4ECE" w14:textId="45AD4A73" w:rsidR="00D77D45" w:rsidRDefault="00D77D45" w:rsidP="00BC4752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 w:rsidRPr="00D77D45">
              <w:rPr>
                <w:b/>
                <w:bCs/>
              </w:rPr>
              <w:t>NodeJS</w:t>
            </w:r>
            <w:r w:rsidR="00332217">
              <w:rPr>
                <w:b/>
                <w:bCs/>
              </w:rPr>
              <w:t>, NextJS</w:t>
            </w:r>
            <w:r w:rsidR="00EA6C12">
              <w:rPr>
                <w:b/>
                <w:bCs/>
              </w:rPr>
              <w:t>, NestJS,</w:t>
            </w:r>
            <w:r w:rsidR="00332217">
              <w:rPr>
                <w:b/>
                <w:bCs/>
              </w:rPr>
              <w:t xml:space="preserve"> RxJS, React JS,</w:t>
            </w:r>
            <w:r w:rsidR="00EA6C12">
              <w:rPr>
                <w:b/>
                <w:bCs/>
              </w:rPr>
              <w:t xml:space="preserve"> </w:t>
            </w:r>
            <w:r w:rsidR="00332217">
              <w:rPr>
                <w:b/>
                <w:bCs/>
              </w:rPr>
              <w:t>Knockout JS</w:t>
            </w:r>
          </w:p>
          <w:p w14:paraId="09535E45" w14:textId="10742D28" w:rsidR="00332217" w:rsidRDefault="005A4E68" w:rsidP="00BC4752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MVC </w:t>
            </w:r>
            <w:r w:rsidR="00332217">
              <w:rPr>
                <w:b/>
                <w:bCs/>
              </w:rPr>
              <w:t>.Net Framework</w:t>
            </w:r>
          </w:p>
          <w:p w14:paraId="3E7C61C0" w14:textId="7BEC798E" w:rsidR="00EA6C12" w:rsidRDefault="00332217" w:rsidP="00EA6C12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Swing Framework Java</w:t>
            </w:r>
          </w:p>
          <w:p w14:paraId="4F6184B2" w14:textId="2E5D86B5" w:rsidR="00332217" w:rsidRDefault="00332217" w:rsidP="00BC4752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NATS, Kafka, ElasticSearch</w:t>
            </w:r>
          </w:p>
          <w:p w14:paraId="6697A9C5" w14:textId="77777777" w:rsidR="00332217" w:rsidRDefault="00332217" w:rsidP="00BC4752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Junit (Java), xUnit (.Net), NUnit (.Net) Unit Testing</w:t>
            </w:r>
          </w:p>
          <w:p w14:paraId="3CA1B6C9" w14:textId="66A33DCA" w:rsidR="000A25E3" w:rsidRPr="00B05F4D" w:rsidRDefault="00332217" w:rsidP="007F1BC4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Jenkins, GitLab CI/CD</w:t>
            </w:r>
          </w:p>
        </w:tc>
      </w:tr>
    </w:tbl>
    <w:p w14:paraId="08110032" w14:textId="72F68CB4" w:rsidR="000D5B2F" w:rsidRDefault="000D5B2F" w:rsidP="009E75CB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0D5B2F" w:rsidSect="002E1991">
      <w:footerReference w:type="default" r:id="rId28"/>
      <w:headerReference w:type="first" r:id="rId2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1D507" w14:textId="77777777" w:rsidR="00444B2F" w:rsidRDefault="00444B2F" w:rsidP="0068194B">
      <w:r>
        <w:separator/>
      </w:r>
    </w:p>
    <w:p w14:paraId="26F6436A" w14:textId="77777777" w:rsidR="00444B2F" w:rsidRDefault="00444B2F"/>
    <w:p w14:paraId="5084F321" w14:textId="77777777" w:rsidR="00444B2F" w:rsidRDefault="00444B2F"/>
  </w:endnote>
  <w:endnote w:type="continuationSeparator" w:id="0">
    <w:p w14:paraId="3FBA95C5" w14:textId="77777777" w:rsidR="00444B2F" w:rsidRDefault="00444B2F" w:rsidP="0068194B">
      <w:r>
        <w:continuationSeparator/>
      </w:r>
    </w:p>
    <w:p w14:paraId="74106D25" w14:textId="77777777" w:rsidR="00444B2F" w:rsidRDefault="00444B2F"/>
    <w:p w14:paraId="353828B1" w14:textId="77777777" w:rsidR="00444B2F" w:rsidRDefault="0044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F1E47" w14:textId="067CFFAB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0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09B8E" w14:textId="77777777" w:rsidR="00444B2F" w:rsidRDefault="00444B2F" w:rsidP="0068194B">
      <w:r>
        <w:separator/>
      </w:r>
    </w:p>
    <w:p w14:paraId="087C4CB0" w14:textId="77777777" w:rsidR="00444B2F" w:rsidRDefault="00444B2F"/>
    <w:p w14:paraId="2396B4F6" w14:textId="77777777" w:rsidR="00444B2F" w:rsidRDefault="00444B2F"/>
  </w:footnote>
  <w:footnote w:type="continuationSeparator" w:id="0">
    <w:p w14:paraId="59162502" w14:textId="77777777" w:rsidR="00444B2F" w:rsidRDefault="00444B2F" w:rsidP="0068194B">
      <w:r>
        <w:continuationSeparator/>
      </w:r>
    </w:p>
    <w:p w14:paraId="4196A7AD" w14:textId="77777777" w:rsidR="00444B2F" w:rsidRDefault="00444B2F"/>
    <w:p w14:paraId="4BAB6B8B" w14:textId="77777777" w:rsidR="00444B2F" w:rsidRDefault="00444B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6D454" w14:textId="77777777"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9543A6" wp14:editId="72511FD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D01117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7cIw8v4ukOkjcR" id="nlrqR6ex"/>
  </int:Manifest>
  <int:Observations>
    <int:Content id="nlrqR6e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E7C0C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F07D35"/>
    <w:multiLevelType w:val="hybridMultilevel"/>
    <w:tmpl w:val="69A4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162DF0"/>
    <w:multiLevelType w:val="multilevel"/>
    <w:tmpl w:val="7FA2CB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F794CFD"/>
    <w:multiLevelType w:val="hybridMultilevel"/>
    <w:tmpl w:val="AC7C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81166"/>
    <w:multiLevelType w:val="hybridMultilevel"/>
    <w:tmpl w:val="2F0C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917AF"/>
    <w:multiLevelType w:val="hybridMultilevel"/>
    <w:tmpl w:val="82C66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15888"/>
    <w:multiLevelType w:val="hybridMultilevel"/>
    <w:tmpl w:val="272C2A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1DA6D8D"/>
    <w:multiLevelType w:val="hybridMultilevel"/>
    <w:tmpl w:val="38C2E46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35817CB"/>
    <w:multiLevelType w:val="hybridMultilevel"/>
    <w:tmpl w:val="F9A4CA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C93858"/>
    <w:multiLevelType w:val="hybridMultilevel"/>
    <w:tmpl w:val="721A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297811"/>
    <w:multiLevelType w:val="hybridMultilevel"/>
    <w:tmpl w:val="1990F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6A62CE"/>
    <w:multiLevelType w:val="hybridMultilevel"/>
    <w:tmpl w:val="88AE26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D76486C"/>
    <w:multiLevelType w:val="hybridMultilevel"/>
    <w:tmpl w:val="442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D6DCD"/>
    <w:multiLevelType w:val="hybridMultilevel"/>
    <w:tmpl w:val="5FD4D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0894602"/>
    <w:multiLevelType w:val="hybridMultilevel"/>
    <w:tmpl w:val="1BC26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F0335A"/>
    <w:multiLevelType w:val="hybridMultilevel"/>
    <w:tmpl w:val="9A10E1A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5900B24"/>
    <w:multiLevelType w:val="hybridMultilevel"/>
    <w:tmpl w:val="D8908812"/>
    <w:lvl w:ilvl="0" w:tplc="B18E27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CD751F"/>
    <w:multiLevelType w:val="hybridMultilevel"/>
    <w:tmpl w:val="F3FA5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1C0A71"/>
    <w:multiLevelType w:val="hybridMultilevel"/>
    <w:tmpl w:val="74B6DF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4A5273"/>
    <w:multiLevelType w:val="hybridMultilevel"/>
    <w:tmpl w:val="9C30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0C30534"/>
    <w:multiLevelType w:val="hybridMultilevel"/>
    <w:tmpl w:val="826CE1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34E16"/>
    <w:multiLevelType w:val="hybridMultilevel"/>
    <w:tmpl w:val="E8DE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47CA7"/>
    <w:multiLevelType w:val="hybridMultilevel"/>
    <w:tmpl w:val="A954752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2860AC"/>
    <w:multiLevelType w:val="hybridMultilevel"/>
    <w:tmpl w:val="D2F22D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1967A49"/>
    <w:multiLevelType w:val="hybridMultilevel"/>
    <w:tmpl w:val="069C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F552B"/>
    <w:multiLevelType w:val="hybridMultilevel"/>
    <w:tmpl w:val="17407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452FB"/>
    <w:multiLevelType w:val="hybridMultilevel"/>
    <w:tmpl w:val="477486B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62F5844"/>
    <w:multiLevelType w:val="hybridMultilevel"/>
    <w:tmpl w:val="005AC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15BC9"/>
    <w:multiLevelType w:val="hybridMultilevel"/>
    <w:tmpl w:val="94FAA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128A4"/>
    <w:multiLevelType w:val="hybridMultilevel"/>
    <w:tmpl w:val="B6AC7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043256">
    <w:abstractNumId w:val="9"/>
  </w:num>
  <w:num w:numId="2" w16cid:durableId="7952876">
    <w:abstractNumId w:val="8"/>
  </w:num>
  <w:num w:numId="3" w16cid:durableId="762412695">
    <w:abstractNumId w:val="7"/>
  </w:num>
  <w:num w:numId="4" w16cid:durableId="1160659977">
    <w:abstractNumId w:val="6"/>
  </w:num>
  <w:num w:numId="5" w16cid:durableId="1039935689">
    <w:abstractNumId w:val="16"/>
  </w:num>
  <w:num w:numId="6" w16cid:durableId="1418863037">
    <w:abstractNumId w:val="3"/>
  </w:num>
  <w:num w:numId="7" w16cid:durableId="652563142">
    <w:abstractNumId w:val="24"/>
  </w:num>
  <w:num w:numId="8" w16cid:durableId="1411193584">
    <w:abstractNumId w:val="2"/>
  </w:num>
  <w:num w:numId="9" w16cid:durableId="2063602198">
    <w:abstractNumId w:val="31"/>
  </w:num>
  <w:num w:numId="10" w16cid:durableId="1321809218">
    <w:abstractNumId w:val="5"/>
  </w:num>
  <w:num w:numId="11" w16cid:durableId="1879001483">
    <w:abstractNumId w:val="4"/>
  </w:num>
  <w:num w:numId="12" w16cid:durableId="1606694052">
    <w:abstractNumId w:val="1"/>
  </w:num>
  <w:num w:numId="13" w16cid:durableId="2006009404">
    <w:abstractNumId w:val="0"/>
  </w:num>
  <w:num w:numId="14" w16cid:durableId="1044868918">
    <w:abstractNumId w:val="25"/>
  </w:num>
  <w:num w:numId="15" w16cid:durableId="184027103">
    <w:abstractNumId w:val="27"/>
  </w:num>
  <w:num w:numId="16" w16cid:durableId="1132019271">
    <w:abstractNumId w:val="23"/>
  </w:num>
  <w:num w:numId="17" w16cid:durableId="1881817196">
    <w:abstractNumId w:val="39"/>
  </w:num>
  <w:num w:numId="18" w16cid:durableId="60375794">
    <w:abstractNumId w:val="36"/>
  </w:num>
  <w:num w:numId="19" w16cid:durableId="962423300">
    <w:abstractNumId w:val="20"/>
  </w:num>
  <w:num w:numId="20" w16cid:durableId="1309700205">
    <w:abstractNumId w:val="41"/>
  </w:num>
  <w:num w:numId="21" w16cid:durableId="1603148518">
    <w:abstractNumId w:val="40"/>
  </w:num>
  <w:num w:numId="22" w16cid:durableId="816990442">
    <w:abstractNumId w:val="18"/>
  </w:num>
  <w:num w:numId="23" w16cid:durableId="859512691">
    <w:abstractNumId w:val="22"/>
  </w:num>
  <w:num w:numId="24" w16cid:durableId="1528831455">
    <w:abstractNumId w:val="21"/>
  </w:num>
  <w:num w:numId="25" w16cid:durableId="904953595">
    <w:abstractNumId w:val="34"/>
  </w:num>
  <w:num w:numId="26" w16cid:durableId="633633608">
    <w:abstractNumId w:val="26"/>
  </w:num>
  <w:num w:numId="27" w16cid:durableId="2021613538">
    <w:abstractNumId w:val="29"/>
  </w:num>
  <w:num w:numId="28" w16cid:durableId="1415125633">
    <w:abstractNumId w:val="33"/>
  </w:num>
  <w:num w:numId="29" w16cid:durableId="479231698">
    <w:abstractNumId w:val="37"/>
  </w:num>
  <w:num w:numId="30" w16cid:durableId="1205019035">
    <w:abstractNumId w:val="11"/>
  </w:num>
  <w:num w:numId="31" w16cid:durableId="712266763">
    <w:abstractNumId w:val="12"/>
  </w:num>
  <w:num w:numId="32" w16cid:durableId="58595868">
    <w:abstractNumId w:val="13"/>
  </w:num>
  <w:num w:numId="33" w16cid:durableId="1569606162">
    <w:abstractNumId w:val="30"/>
  </w:num>
  <w:num w:numId="34" w16cid:durableId="768542662">
    <w:abstractNumId w:val="14"/>
  </w:num>
  <w:num w:numId="35" w16cid:durableId="637301948">
    <w:abstractNumId w:val="38"/>
  </w:num>
  <w:num w:numId="36" w16cid:durableId="463743295">
    <w:abstractNumId w:val="32"/>
  </w:num>
  <w:num w:numId="37" w16cid:durableId="1891114322">
    <w:abstractNumId w:val="28"/>
  </w:num>
  <w:num w:numId="38" w16cid:durableId="1161577859">
    <w:abstractNumId w:val="17"/>
  </w:num>
  <w:num w:numId="39" w16cid:durableId="1815877870">
    <w:abstractNumId w:val="19"/>
  </w:num>
  <w:num w:numId="40" w16cid:durableId="73860820">
    <w:abstractNumId w:val="15"/>
  </w:num>
  <w:num w:numId="41" w16cid:durableId="980961516">
    <w:abstractNumId w:val="35"/>
  </w:num>
  <w:num w:numId="42" w16cid:durableId="48602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D3B"/>
    <w:rsid w:val="000001EF"/>
    <w:rsid w:val="00007322"/>
    <w:rsid w:val="00007728"/>
    <w:rsid w:val="0001002B"/>
    <w:rsid w:val="00012CD6"/>
    <w:rsid w:val="00024584"/>
    <w:rsid w:val="00024730"/>
    <w:rsid w:val="000301BD"/>
    <w:rsid w:val="000354FB"/>
    <w:rsid w:val="00036180"/>
    <w:rsid w:val="00055E95"/>
    <w:rsid w:val="00061BB8"/>
    <w:rsid w:val="0007021F"/>
    <w:rsid w:val="00093A29"/>
    <w:rsid w:val="000A25E3"/>
    <w:rsid w:val="000A7B83"/>
    <w:rsid w:val="000B2BA5"/>
    <w:rsid w:val="000C60B8"/>
    <w:rsid w:val="000D5601"/>
    <w:rsid w:val="000D5B2F"/>
    <w:rsid w:val="000E2688"/>
    <w:rsid w:val="000E2D54"/>
    <w:rsid w:val="000F07AA"/>
    <w:rsid w:val="000F2F8C"/>
    <w:rsid w:val="0010006E"/>
    <w:rsid w:val="001033BD"/>
    <w:rsid w:val="001045A8"/>
    <w:rsid w:val="00114A91"/>
    <w:rsid w:val="00136B34"/>
    <w:rsid w:val="00140958"/>
    <w:rsid w:val="001427E1"/>
    <w:rsid w:val="00147733"/>
    <w:rsid w:val="00163668"/>
    <w:rsid w:val="00170FFE"/>
    <w:rsid w:val="00171566"/>
    <w:rsid w:val="00174676"/>
    <w:rsid w:val="001755A8"/>
    <w:rsid w:val="00183EEA"/>
    <w:rsid w:val="00184014"/>
    <w:rsid w:val="001863AC"/>
    <w:rsid w:val="00192008"/>
    <w:rsid w:val="0019313A"/>
    <w:rsid w:val="0019624B"/>
    <w:rsid w:val="001C0E68"/>
    <w:rsid w:val="001C1691"/>
    <w:rsid w:val="001C4B6F"/>
    <w:rsid w:val="001D0BF1"/>
    <w:rsid w:val="001E3120"/>
    <w:rsid w:val="001E4B94"/>
    <w:rsid w:val="001E7E0C"/>
    <w:rsid w:val="001F0BB0"/>
    <w:rsid w:val="001F4E6D"/>
    <w:rsid w:val="001F6140"/>
    <w:rsid w:val="001F72A3"/>
    <w:rsid w:val="00203573"/>
    <w:rsid w:val="0020597D"/>
    <w:rsid w:val="00207BC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49C"/>
    <w:rsid w:val="00275EAE"/>
    <w:rsid w:val="00287AE9"/>
    <w:rsid w:val="00294998"/>
    <w:rsid w:val="00297F18"/>
    <w:rsid w:val="002A1945"/>
    <w:rsid w:val="002B2958"/>
    <w:rsid w:val="002B3FC8"/>
    <w:rsid w:val="002C629C"/>
    <w:rsid w:val="002D23C5"/>
    <w:rsid w:val="002D6137"/>
    <w:rsid w:val="002E1991"/>
    <w:rsid w:val="002E52E8"/>
    <w:rsid w:val="002E7E61"/>
    <w:rsid w:val="002F05E5"/>
    <w:rsid w:val="002F254D"/>
    <w:rsid w:val="002F30E4"/>
    <w:rsid w:val="00303804"/>
    <w:rsid w:val="003050A8"/>
    <w:rsid w:val="00307140"/>
    <w:rsid w:val="0031221A"/>
    <w:rsid w:val="00314924"/>
    <w:rsid w:val="00316DFF"/>
    <w:rsid w:val="00325B57"/>
    <w:rsid w:val="00332217"/>
    <w:rsid w:val="00336056"/>
    <w:rsid w:val="003434A2"/>
    <w:rsid w:val="003507A4"/>
    <w:rsid w:val="00353532"/>
    <w:rsid w:val="003544E1"/>
    <w:rsid w:val="0035570C"/>
    <w:rsid w:val="00362A0D"/>
    <w:rsid w:val="00366398"/>
    <w:rsid w:val="00374F90"/>
    <w:rsid w:val="0038582D"/>
    <w:rsid w:val="00387B19"/>
    <w:rsid w:val="00393D37"/>
    <w:rsid w:val="00396337"/>
    <w:rsid w:val="003978E5"/>
    <w:rsid w:val="003A0632"/>
    <w:rsid w:val="003A30E5"/>
    <w:rsid w:val="003A6ADF"/>
    <w:rsid w:val="003A6EB1"/>
    <w:rsid w:val="003B3680"/>
    <w:rsid w:val="003B5928"/>
    <w:rsid w:val="003D380F"/>
    <w:rsid w:val="003E0B6C"/>
    <w:rsid w:val="003E15F9"/>
    <w:rsid w:val="003E160D"/>
    <w:rsid w:val="003E71B4"/>
    <w:rsid w:val="003F1D5F"/>
    <w:rsid w:val="00405128"/>
    <w:rsid w:val="00406CFF"/>
    <w:rsid w:val="00410D79"/>
    <w:rsid w:val="00413861"/>
    <w:rsid w:val="00414DA5"/>
    <w:rsid w:val="00416B25"/>
    <w:rsid w:val="00420592"/>
    <w:rsid w:val="004319E0"/>
    <w:rsid w:val="00437E8C"/>
    <w:rsid w:val="00440225"/>
    <w:rsid w:val="00444B2F"/>
    <w:rsid w:val="00450C53"/>
    <w:rsid w:val="00451B2C"/>
    <w:rsid w:val="0045228E"/>
    <w:rsid w:val="00461F5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E56"/>
    <w:rsid w:val="004B6AD0"/>
    <w:rsid w:val="004C2D5D"/>
    <w:rsid w:val="004C33E1"/>
    <w:rsid w:val="004C5516"/>
    <w:rsid w:val="004D4CF7"/>
    <w:rsid w:val="004D6D30"/>
    <w:rsid w:val="004E01EB"/>
    <w:rsid w:val="004E2794"/>
    <w:rsid w:val="004F6048"/>
    <w:rsid w:val="00503B39"/>
    <w:rsid w:val="00510392"/>
    <w:rsid w:val="005126CF"/>
    <w:rsid w:val="00513E2A"/>
    <w:rsid w:val="00535F17"/>
    <w:rsid w:val="00543662"/>
    <w:rsid w:val="005620FC"/>
    <w:rsid w:val="00566A35"/>
    <w:rsid w:val="0056701E"/>
    <w:rsid w:val="005740D7"/>
    <w:rsid w:val="00580781"/>
    <w:rsid w:val="00594349"/>
    <w:rsid w:val="00597076"/>
    <w:rsid w:val="005A0F26"/>
    <w:rsid w:val="005A1B10"/>
    <w:rsid w:val="005A4E68"/>
    <w:rsid w:val="005A6850"/>
    <w:rsid w:val="005B1B1B"/>
    <w:rsid w:val="005B2C21"/>
    <w:rsid w:val="005C4D43"/>
    <w:rsid w:val="005C5932"/>
    <w:rsid w:val="005D160B"/>
    <w:rsid w:val="005D3CA7"/>
    <w:rsid w:val="005D4CC1"/>
    <w:rsid w:val="005E1D1A"/>
    <w:rsid w:val="005E5F11"/>
    <w:rsid w:val="005F354E"/>
    <w:rsid w:val="005F4B91"/>
    <w:rsid w:val="005F55D2"/>
    <w:rsid w:val="00606556"/>
    <w:rsid w:val="0062086A"/>
    <w:rsid w:val="0062312F"/>
    <w:rsid w:val="00625F2C"/>
    <w:rsid w:val="006618E9"/>
    <w:rsid w:val="00663FBD"/>
    <w:rsid w:val="00664D40"/>
    <w:rsid w:val="0068194B"/>
    <w:rsid w:val="00692703"/>
    <w:rsid w:val="00693A92"/>
    <w:rsid w:val="006A1962"/>
    <w:rsid w:val="006B1B7F"/>
    <w:rsid w:val="006B3E35"/>
    <w:rsid w:val="006B5D48"/>
    <w:rsid w:val="006B7D7B"/>
    <w:rsid w:val="006C1A5E"/>
    <w:rsid w:val="006C4589"/>
    <w:rsid w:val="006D596B"/>
    <w:rsid w:val="006E1507"/>
    <w:rsid w:val="007055C6"/>
    <w:rsid w:val="00705D34"/>
    <w:rsid w:val="0070766E"/>
    <w:rsid w:val="00712D8B"/>
    <w:rsid w:val="007273B7"/>
    <w:rsid w:val="00727DD9"/>
    <w:rsid w:val="00733E0A"/>
    <w:rsid w:val="00740E94"/>
    <w:rsid w:val="0074403D"/>
    <w:rsid w:val="00744203"/>
    <w:rsid w:val="00746D44"/>
    <w:rsid w:val="007538DC"/>
    <w:rsid w:val="00757803"/>
    <w:rsid w:val="00757F52"/>
    <w:rsid w:val="00783D86"/>
    <w:rsid w:val="0079206B"/>
    <w:rsid w:val="00796076"/>
    <w:rsid w:val="007B426F"/>
    <w:rsid w:val="007C0566"/>
    <w:rsid w:val="007C2DEB"/>
    <w:rsid w:val="007C606B"/>
    <w:rsid w:val="007D0C55"/>
    <w:rsid w:val="007D1F33"/>
    <w:rsid w:val="007D6738"/>
    <w:rsid w:val="007E6A61"/>
    <w:rsid w:val="007F1BC4"/>
    <w:rsid w:val="007F5734"/>
    <w:rsid w:val="00801140"/>
    <w:rsid w:val="00803404"/>
    <w:rsid w:val="00803B86"/>
    <w:rsid w:val="00834955"/>
    <w:rsid w:val="00843CB7"/>
    <w:rsid w:val="00855B59"/>
    <w:rsid w:val="00860461"/>
    <w:rsid w:val="0086487C"/>
    <w:rsid w:val="00870B20"/>
    <w:rsid w:val="008829F8"/>
    <w:rsid w:val="00885897"/>
    <w:rsid w:val="008A5443"/>
    <w:rsid w:val="008A6538"/>
    <w:rsid w:val="008A76D1"/>
    <w:rsid w:val="008C4513"/>
    <w:rsid w:val="008C4E2F"/>
    <w:rsid w:val="008C7056"/>
    <w:rsid w:val="008E78AB"/>
    <w:rsid w:val="008F3B14"/>
    <w:rsid w:val="00901899"/>
    <w:rsid w:val="0090344B"/>
    <w:rsid w:val="00905715"/>
    <w:rsid w:val="0091321E"/>
    <w:rsid w:val="00913946"/>
    <w:rsid w:val="00921F85"/>
    <w:rsid w:val="00925D05"/>
    <w:rsid w:val="0092726B"/>
    <w:rsid w:val="009361BA"/>
    <w:rsid w:val="00944F78"/>
    <w:rsid w:val="00946E50"/>
    <w:rsid w:val="009510E7"/>
    <w:rsid w:val="00952C89"/>
    <w:rsid w:val="009571D8"/>
    <w:rsid w:val="009650EA"/>
    <w:rsid w:val="00972727"/>
    <w:rsid w:val="0097790C"/>
    <w:rsid w:val="0098506E"/>
    <w:rsid w:val="00991722"/>
    <w:rsid w:val="00992BCE"/>
    <w:rsid w:val="009A44CE"/>
    <w:rsid w:val="009C4DFC"/>
    <w:rsid w:val="009D44F8"/>
    <w:rsid w:val="009E014D"/>
    <w:rsid w:val="009E3160"/>
    <w:rsid w:val="009E75CB"/>
    <w:rsid w:val="009F220C"/>
    <w:rsid w:val="009F3B05"/>
    <w:rsid w:val="009F4931"/>
    <w:rsid w:val="00A10C08"/>
    <w:rsid w:val="00A14534"/>
    <w:rsid w:val="00A16DAA"/>
    <w:rsid w:val="00A20D44"/>
    <w:rsid w:val="00A22754"/>
    <w:rsid w:val="00A24162"/>
    <w:rsid w:val="00A25023"/>
    <w:rsid w:val="00A270EA"/>
    <w:rsid w:val="00A34BA2"/>
    <w:rsid w:val="00A36F27"/>
    <w:rsid w:val="00A42E32"/>
    <w:rsid w:val="00A46E63"/>
    <w:rsid w:val="00A51DC5"/>
    <w:rsid w:val="00A52E05"/>
    <w:rsid w:val="00A53DE1"/>
    <w:rsid w:val="00A615E1"/>
    <w:rsid w:val="00A755E8"/>
    <w:rsid w:val="00A80B35"/>
    <w:rsid w:val="00A824A5"/>
    <w:rsid w:val="00A90674"/>
    <w:rsid w:val="00A93A5D"/>
    <w:rsid w:val="00A9656E"/>
    <w:rsid w:val="00AB32F8"/>
    <w:rsid w:val="00AB610B"/>
    <w:rsid w:val="00AC00EF"/>
    <w:rsid w:val="00AD360E"/>
    <w:rsid w:val="00AD40FB"/>
    <w:rsid w:val="00AD51C1"/>
    <w:rsid w:val="00AD782D"/>
    <w:rsid w:val="00AE7650"/>
    <w:rsid w:val="00B05F4D"/>
    <w:rsid w:val="00B10EBE"/>
    <w:rsid w:val="00B236F1"/>
    <w:rsid w:val="00B25DC1"/>
    <w:rsid w:val="00B26840"/>
    <w:rsid w:val="00B50F99"/>
    <w:rsid w:val="00B51D1B"/>
    <w:rsid w:val="00B540F4"/>
    <w:rsid w:val="00B542FC"/>
    <w:rsid w:val="00B60FD0"/>
    <w:rsid w:val="00B622DF"/>
    <w:rsid w:val="00B6332A"/>
    <w:rsid w:val="00B65776"/>
    <w:rsid w:val="00B81760"/>
    <w:rsid w:val="00B8494C"/>
    <w:rsid w:val="00BA1546"/>
    <w:rsid w:val="00BA79E4"/>
    <w:rsid w:val="00BB3389"/>
    <w:rsid w:val="00BB4E51"/>
    <w:rsid w:val="00BC4752"/>
    <w:rsid w:val="00BD0213"/>
    <w:rsid w:val="00BD431F"/>
    <w:rsid w:val="00BD50C7"/>
    <w:rsid w:val="00BE423E"/>
    <w:rsid w:val="00BE4283"/>
    <w:rsid w:val="00BE6BC0"/>
    <w:rsid w:val="00BF5F03"/>
    <w:rsid w:val="00BF61AC"/>
    <w:rsid w:val="00C16CE5"/>
    <w:rsid w:val="00C229A5"/>
    <w:rsid w:val="00C22BF7"/>
    <w:rsid w:val="00C244BE"/>
    <w:rsid w:val="00C47FA6"/>
    <w:rsid w:val="00C57FC6"/>
    <w:rsid w:val="00C66A7D"/>
    <w:rsid w:val="00C722A8"/>
    <w:rsid w:val="00C779DA"/>
    <w:rsid w:val="00C814F7"/>
    <w:rsid w:val="00C81E43"/>
    <w:rsid w:val="00C87A45"/>
    <w:rsid w:val="00CA4B4D"/>
    <w:rsid w:val="00CB35C3"/>
    <w:rsid w:val="00CD323D"/>
    <w:rsid w:val="00CE4030"/>
    <w:rsid w:val="00CE64B3"/>
    <w:rsid w:val="00CF1A49"/>
    <w:rsid w:val="00CF4CF2"/>
    <w:rsid w:val="00CF7D57"/>
    <w:rsid w:val="00D038AC"/>
    <w:rsid w:val="00D0630C"/>
    <w:rsid w:val="00D11296"/>
    <w:rsid w:val="00D2155F"/>
    <w:rsid w:val="00D243A9"/>
    <w:rsid w:val="00D305E5"/>
    <w:rsid w:val="00D32239"/>
    <w:rsid w:val="00D34D3B"/>
    <w:rsid w:val="00D37CD3"/>
    <w:rsid w:val="00D66A52"/>
    <w:rsid w:val="00D66EFA"/>
    <w:rsid w:val="00D72A2D"/>
    <w:rsid w:val="00D74894"/>
    <w:rsid w:val="00D7779C"/>
    <w:rsid w:val="00D77D45"/>
    <w:rsid w:val="00D9362C"/>
    <w:rsid w:val="00D9521A"/>
    <w:rsid w:val="00DA3914"/>
    <w:rsid w:val="00DA59AA"/>
    <w:rsid w:val="00DA63D2"/>
    <w:rsid w:val="00DB3A66"/>
    <w:rsid w:val="00DB6915"/>
    <w:rsid w:val="00DB7E1E"/>
    <w:rsid w:val="00DC1B78"/>
    <w:rsid w:val="00DC2000"/>
    <w:rsid w:val="00DC2A2F"/>
    <w:rsid w:val="00DC600B"/>
    <w:rsid w:val="00DD5FCC"/>
    <w:rsid w:val="00DE0FAA"/>
    <w:rsid w:val="00DE136D"/>
    <w:rsid w:val="00DE14D0"/>
    <w:rsid w:val="00DE6534"/>
    <w:rsid w:val="00DF01C1"/>
    <w:rsid w:val="00DF4D6C"/>
    <w:rsid w:val="00E01923"/>
    <w:rsid w:val="00E14498"/>
    <w:rsid w:val="00E2397A"/>
    <w:rsid w:val="00E254DB"/>
    <w:rsid w:val="00E300FC"/>
    <w:rsid w:val="00E362DB"/>
    <w:rsid w:val="00E36B56"/>
    <w:rsid w:val="00E554D1"/>
    <w:rsid w:val="00E5632B"/>
    <w:rsid w:val="00E70240"/>
    <w:rsid w:val="00E71A3A"/>
    <w:rsid w:val="00E71E6B"/>
    <w:rsid w:val="00E81CC5"/>
    <w:rsid w:val="00E85A87"/>
    <w:rsid w:val="00E85B4A"/>
    <w:rsid w:val="00E9528E"/>
    <w:rsid w:val="00E95D7C"/>
    <w:rsid w:val="00EA373E"/>
    <w:rsid w:val="00EA5099"/>
    <w:rsid w:val="00EA6C12"/>
    <w:rsid w:val="00EB22DB"/>
    <w:rsid w:val="00EC1351"/>
    <w:rsid w:val="00EC4CBF"/>
    <w:rsid w:val="00EC67B6"/>
    <w:rsid w:val="00ED2AC5"/>
    <w:rsid w:val="00EE12EF"/>
    <w:rsid w:val="00EE2CA8"/>
    <w:rsid w:val="00EF17E8"/>
    <w:rsid w:val="00EF3EE8"/>
    <w:rsid w:val="00EF51D9"/>
    <w:rsid w:val="00F00503"/>
    <w:rsid w:val="00F00D4D"/>
    <w:rsid w:val="00F130DD"/>
    <w:rsid w:val="00F157E3"/>
    <w:rsid w:val="00F17572"/>
    <w:rsid w:val="00F24884"/>
    <w:rsid w:val="00F26F89"/>
    <w:rsid w:val="00F41189"/>
    <w:rsid w:val="00F41E8E"/>
    <w:rsid w:val="00F441C1"/>
    <w:rsid w:val="00F476C4"/>
    <w:rsid w:val="00F54C45"/>
    <w:rsid w:val="00F61DF9"/>
    <w:rsid w:val="00F81960"/>
    <w:rsid w:val="00F8769D"/>
    <w:rsid w:val="00F92605"/>
    <w:rsid w:val="00F9350C"/>
    <w:rsid w:val="00F94EB5"/>
    <w:rsid w:val="00F9624D"/>
    <w:rsid w:val="00F96F6F"/>
    <w:rsid w:val="00FB31C1"/>
    <w:rsid w:val="00FB32DF"/>
    <w:rsid w:val="00FB3BBE"/>
    <w:rsid w:val="00FB58F2"/>
    <w:rsid w:val="00FC2846"/>
    <w:rsid w:val="00FC6AEA"/>
    <w:rsid w:val="00FD3703"/>
    <w:rsid w:val="00FD3D13"/>
    <w:rsid w:val="00FD7870"/>
    <w:rsid w:val="00FE2D2B"/>
    <w:rsid w:val="00FE41CB"/>
    <w:rsid w:val="00FE55A2"/>
    <w:rsid w:val="00FF030A"/>
    <w:rsid w:val="00FF101A"/>
    <w:rsid w:val="542E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766A5"/>
  <w15:chartTrackingRefBased/>
  <w15:docId w15:val="{9DE2B0C1-85C5-45E0-8DBA-9F15D5A9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C1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17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2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muneebsheikh686/" TargetMode="External"/><Relationship Id="rId18" Type="http://schemas.openxmlformats.org/officeDocument/2006/relationships/hyperlink" Target="http://www.ibex.co" TargetMode="External"/><Relationship Id="rId26" Type="http://schemas.openxmlformats.org/officeDocument/2006/relationships/hyperlink" Target="https://www.credly.com/badges/18861eeb-2a13-4363-8535-67a2a1001c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udiagroup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a.me/0923492566520" TargetMode="External"/><Relationship Id="rId17" Type="http://schemas.openxmlformats.org/officeDocument/2006/relationships/hyperlink" Target="https://appinsnap.com/" TargetMode="External"/><Relationship Id="rId25" Type="http://schemas.openxmlformats.org/officeDocument/2006/relationships/hyperlink" Target="https://www.credly.com/badges/0220d7ce-96ec-4347-a232-33d867a136f6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thod.com/" TargetMode="External"/><Relationship Id="rId20" Type="http://schemas.openxmlformats.org/officeDocument/2006/relationships/hyperlink" Target="http://www.geekwarehouse.org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muneebofficial@gmail.com" TargetMode="External"/><Relationship Id="rId24" Type="http://schemas.openxmlformats.org/officeDocument/2006/relationships/hyperlink" Target="https://www.coursera.org/account/accomplishments/verify/T2VWUSU6LKWC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muneeebsheikh" TargetMode="External"/><Relationship Id="rId23" Type="http://schemas.openxmlformats.org/officeDocument/2006/relationships/hyperlink" Target="https://coursera.org/share/06a764183252f164a1746427074a2175" TargetMode="External"/><Relationship Id="rId28" Type="http://schemas.openxmlformats.org/officeDocument/2006/relationships/footer" Target="footer1.xml"/><Relationship Id="Rfdf02efe221f4027" Type="http://schemas.microsoft.com/office/2019/09/relationships/intelligence" Target="intelligence.xml"/><Relationship Id="rId10" Type="http://schemas.openxmlformats.org/officeDocument/2006/relationships/image" Target="media/image3.png"/><Relationship Id="rId19" Type="http://schemas.openxmlformats.org/officeDocument/2006/relationships/hyperlink" Target="http://www.hyperdatacomputing.com" TargetMode="External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www.credly.com/badges/94012621-cfa8-47fa-a402-b49493407609/linked_in_profile" TargetMode="External"/><Relationship Id="rId27" Type="http://schemas.openxmlformats.org/officeDocument/2006/relationships/hyperlink" Target="https://www.coursera.org/account/accomplishments/certificate/345U2JKWW38D" TargetMode="External"/><Relationship Id="rId30" Type="http://schemas.openxmlformats.org/officeDocument/2006/relationships/fontTable" Target="fontTable.xml"/><Relationship Id="rId8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AM\Me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F9CE055DCB4E1BBF26D37B16C86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78D5-4650-4BA1-ABDD-DE383BAC542A}"/>
      </w:docPartPr>
      <w:docPartBody>
        <w:p w:rsidR="00E778B5" w:rsidRDefault="006268AC">
          <w:pPr>
            <w:pStyle w:val="03F9CE055DCB4E1BBF26D37B16C86E49"/>
          </w:pPr>
          <w:r w:rsidRPr="00CF1A49">
            <w:t>·</w:t>
          </w:r>
        </w:p>
      </w:docPartBody>
    </w:docPart>
    <w:docPart>
      <w:docPartPr>
        <w:name w:val="9A97D4715712401A8A3B0DC381670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95494-2DA8-45F4-9D6F-7FBC30776053}"/>
      </w:docPartPr>
      <w:docPartBody>
        <w:p w:rsidR="00E778B5" w:rsidRDefault="006268AC">
          <w:pPr>
            <w:pStyle w:val="9A97D4715712401A8A3B0DC3816708E1"/>
          </w:pPr>
          <w:r w:rsidRPr="00CF1A49">
            <w:t>·</w:t>
          </w:r>
        </w:p>
      </w:docPartBody>
    </w:docPart>
    <w:docPart>
      <w:docPartPr>
        <w:name w:val="657A681C9F834A20B6101BA5ADB16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D9C6C-B17E-495A-AE10-822F31B55BBD}"/>
      </w:docPartPr>
      <w:docPartBody>
        <w:p w:rsidR="00E778B5" w:rsidRDefault="006268AC">
          <w:pPr>
            <w:pStyle w:val="657A681C9F834A20B6101BA5ADB16449"/>
          </w:pPr>
          <w:r w:rsidRPr="00CF1A49">
            <w:t>Experience</w:t>
          </w:r>
        </w:p>
      </w:docPartBody>
    </w:docPart>
    <w:docPart>
      <w:docPartPr>
        <w:name w:val="722A30139D2943999F00B82DC2DF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CAFE2-9F4E-4522-BFCC-47517B0CB34E}"/>
      </w:docPartPr>
      <w:docPartBody>
        <w:p w:rsidR="00E778B5" w:rsidRDefault="006268AC">
          <w:pPr>
            <w:pStyle w:val="722A30139D2943999F00B82DC2DFD90E"/>
          </w:pPr>
          <w:r w:rsidRPr="00CF1A49">
            <w:t>Education</w:t>
          </w:r>
        </w:p>
      </w:docPartBody>
    </w:docPart>
    <w:docPart>
      <w:docPartPr>
        <w:name w:val="791201F8CB9A41D9A313FA1CB1292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89773-A162-43AD-8EE3-140483BC5C87}"/>
      </w:docPartPr>
      <w:docPartBody>
        <w:p w:rsidR="00E778B5" w:rsidRDefault="006268AC">
          <w:pPr>
            <w:pStyle w:val="791201F8CB9A41D9A313FA1CB12926B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AC"/>
    <w:rsid w:val="000100AE"/>
    <w:rsid w:val="0007529B"/>
    <w:rsid w:val="00093DBF"/>
    <w:rsid w:val="000A7B83"/>
    <w:rsid w:val="000B1AFF"/>
    <w:rsid w:val="00432C9F"/>
    <w:rsid w:val="00540BF8"/>
    <w:rsid w:val="00587F85"/>
    <w:rsid w:val="005A665C"/>
    <w:rsid w:val="00615CF9"/>
    <w:rsid w:val="006268AC"/>
    <w:rsid w:val="006B1913"/>
    <w:rsid w:val="007055C6"/>
    <w:rsid w:val="00782C3D"/>
    <w:rsid w:val="00914020"/>
    <w:rsid w:val="00937F30"/>
    <w:rsid w:val="0094791B"/>
    <w:rsid w:val="009E7D81"/>
    <w:rsid w:val="00A267B7"/>
    <w:rsid w:val="00A7224A"/>
    <w:rsid w:val="00B56840"/>
    <w:rsid w:val="00B56DF2"/>
    <w:rsid w:val="00BB4C8E"/>
    <w:rsid w:val="00D711A1"/>
    <w:rsid w:val="00DE12AD"/>
    <w:rsid w:val="00E778B5"/>
    <w:rsid w:val="00EE4D44"/>
    <w:rsid w:val="00F2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3F9CE055DCB4E1BBF26D37B16C86E49">
    <w:name w:val="03F9CE055DCB4E1BBF26D37B16C86E49"/>
  </w:style>
  <w:style w:type="paragraph" w:customStyle="1" w:styleId="9A97D4715712401A8A3B0DC3816708E1">
    <w:name w:val="9A97D4715712401A8A3B0DC3816708E1"/>
  </w:style>
  <w:style w:type="paragraph" w:customStyle="1" w:styleId="657A681C9F834A20B6101BA5ADB16449">
    <w:name w:val="657A681C9F834A20B6101BA5ADB1644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22A30139D2943999F00B82DC2DFD90E">
    <w:name w:val="722A30139D2943999F00B82DC2DFD90E"/>
  </w:style>
  <w:style w:type="paragraph" w:customStyle="1" w:styleId="791201F8CB9A41D9A313FA1CB12926B3">
    <w:name w:val="791201F8CB9A41D9A313FA1CB1292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5391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Sheikh</dc:creator>
  <cp:keywords/>
  <dc:description/>
  <cp:lastModifiedBy>Muneeb Sheikh</cp:lastModifiedBy>
  <cp:revision>9</cp:revision>
  <cp:lastPrinted>2024-07-06T12:10:00Z</cp:lastPrinted>
  <dcterms:created xsi:type="dcterms:W3CDTF">2020-06-01T08:26:00Z</dcterms:created>
  <dcterms:modified xsi:type="dcterms:W3CDTF">2024-07-06T12:13:00Z</dcterms:modified>
  <cp:category/>
</cp:coreProperties>
</file>